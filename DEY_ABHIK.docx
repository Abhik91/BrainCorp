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FC261" w14:textId="34160E24" w:rsidR="00D077E9" w:rsidRPr="00F343BC" w:rsidRDefault="00D077E9" w:rsidP="00D70D02">
      <w:pPr>
        <w:rPr>
          <w:rFonts w:ascii="Calibri Light" w:hAnsi="Calibri Light" w:cs="Calibri Light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1"/>
      </w:tblGrid>
      <w:tr w:rsidR="00D077E9" w:rsidRPr="00F343BC" w14:paraId="43082717" w14:textId="77777777" w:rsidTr="00591503">
        <w:trPr>
          <w:trHeight w:val="1919"/>
        </w:trPr>
        <w:tc>
          <w:tcPr>
            <w:tcW w:w="8191" w:type="dxa"/>
            <w:tcBorders>
              <w:top w:val="nil"/>
              <w:left w:val="nil"/>
              <w:bottom w:val="nil"/>
              <w:right w:val="nil"/>
            </w:tcBorders>
          </w:tcPr>
          <w:p w14:paraId="38C0FCD9" w14:textId="77777777" w:rsidR="00D077E9" w:rsidRPr="00F343BC" w:rsidRDefault="00D077E9" w:rsidP="00D077E9">
            <w:pPr>
              <w:rPr>
                <w:rFonts w:ascii="Calibri Light" w:hAnsi="Calibri Light" w:cs="Calibri Light"/>
              </w:rPr>
            </w:pPr>
            <w:r w:rsidRPr="00F343BC">
              <w:rPr>
                <w:rFonts w:ascii="Calibri Light" w:hAnsi="Calibri Light" w:cs="Calibri Light"/>
                <w:noProof/>
              </w:rPr>
              <mc:AlternateContent>
                <mc:Choice Requires="wps">
                  <w:drawing>
                    <wp:inline distT="0" distB="0" distL="0" distR="0" wp14:anchorId="3ABBAF86" wp14:editId="04E96183">
                      <wp:extent cx="5047013" cy="105690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7013" cy="10569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B050B6" w14:textId="032245EF" w:rsidR="00B66D07" w:rsidRPr="000966A9" w:rsidRDefault="00B66D07" w:rsidP="00915B6E">
                                  <w:pPr>
                                    <w:pStyle w:val="Title"/>
                                    <w:rPr>
                                      <w:rFonts w:ascii="Calibri Light" w:hAnsi="Calibri Light" w:cs="Calibri Light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</w:rPr>
                                    <w:t xml:space="preserve">Linear Algebra </w:t>
                                  </w:r>
                                  <w:r w:rsidRPr="000966A9">
                                    <w:rPr>
                                      <w:rFonts w:ascii="Calibri Light" w:hAnsi="Calibri Light" w:cs="Calibri Light"/>
                                    </w:rPr>
                                    <w:t>Operations</w:t>
                                  </w:r>
                                </w:p>
                                <w:p w14:paraId="0EB4A088" w14:textId="0B371BBB" w:rsidR="00B66D07" w:rsidRPr="000966A9" w:rsidRDefault="00B66D07" w:rsidP="00915B6E">
                                  <w:pPr>
                                    <w:pStyle w:val="Title"/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</w:rPr>
                                  </w:pPr>
                                  <w:r w:rsidRPr="000966A9"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</w:rPr>
                                    <w:t>Using 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BBAF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97.4pt;height:8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" filled="f" stroked="f" strokeweight=".5pt">
                      <v:textbox>
                        <w:txbxContent>
                          <w:p w14:paraId="50B050B6" w14:textId="032245EF" w:rsidR="00B66D07" w:rsidRPr="000966A9" w:rsidRDefault="00B66D07" w:rsidP="00915B6E">
                            <w:pPr>
                              <w:pStyle w:val="Title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 xml:space="preserve">Linear Algebra </w:t>
                            </w:r>
                            <w:r w:rsidRPr="000966A9">
                              <w:rPr>
                                <w:rFonts w:ascii="Calibri Light" w:hAnsi="Calibri Light" w:cs="Calibri Light"/>
                              </w:rPr>
                              <w:t>Operations</w:t>
                            </w:r>
                          </w:p>
                          <w:p w14:paraId="0EB4A088" w14:textId="0B371BBB" w:rsidR="00B66D07" w:rsidRPr="000966A9" w:rsidRDefault="00B66D07" w:rsidP="00915B6E">
                            <w:pPr>
                              <w:pStyle w:val="Title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0966A9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  <w:t>Using C++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EB0E32D" w14:textId="77777777" w:rsidR="00D077E9" w:rsidRPr="00F343BC" w:rsidRDefault="00D077E9" w:rsidP="00D077E9">
            <w:pPr>
              <w:rPr>
                <w:rFonts w:ascii="Calibri Light" w:hAnsi="Calibri Light" w:cs="Calibri Light"/>
              </w:rPr>
            </w:pPr>
            <w:r w:rsidRPr="00F343BC">
              <w:rPr>
                <w:rFonts w:ascii="Calibri Light" w:hAnsi="Calibri Light" w:cs="Calibri Light"/>
                <w:noProof/>
              </w:rPr>
              <mc:AlternateContent>
                <mc:Choice Requires="wps">
                  <w:drawing>
                    <wp:inline distT="0" distB="0" distL="0" distR="0" wp14:anchorId="17F1FD61" wp14:editId="399231A1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B7BFCF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F343BC" w14:paraId="18ECDCB0" w14:textId="77777777" w:rsidTr="00591503">
        <w:trPr>
          <w:trHeight w:val="7740"/>
        </w:trPr>
        <w:tc>
          <w:tcPr>
            <w:tcW w:w="8191" w:type="dxa"/>
            <w:tcBorders>
              <w:top w:val="nil"/>
              <w:left w:val="nil"/>
              <w:bottom w:val="nil"/>
              <w:right w:val="nil"/>
            </w:tcBorders>
          </w:tcPr>
          <w:p w14:paraId="2AD06CDB" w14:textId="66265023" w:rsidR="00D077E9" w:rsidRPr="00F343BC" w:rsidRDefault="00D077E9" w:rsidP="00D077E9">
            <w:pPr>
              <w:rPr>
                <w:rFonts w:ascii="Calibri Light" w:hAnsi="Calibri Light" w:cs="Calibri Light"/>
                <w:noProof/>
              </w:rPr>
            </w:pPr>
          </w:p>
        </w:tc>
      </w:tr>
      <w:tr w:rsidR="00D077E9" w:rsidRPr="00F343BC" w14:paraId="2ED7FE7C" w14:textId="77777777" w:rsidTr="00591503">
        <w:trPr>
          <w:trHeight w:val="2200"/>
        </w:trPr>
        <w:tc>
          <w:tcPr>
            <w:tcW w:w="819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Calibri Light" w:hAnsi="Calibri Light" w:cs="Calibri Light"/>
              </w:rPr>
              <w:id w:val="1080870105"/>
              <w:placeholder>
                <w:docPart w:val="4510CE662C1B4DB4BD57AB4135861CF8"/>
              </w:placeholder>
              <w15:appearance w15:val="hidden"/>
            </w:sdtPr>
            <w:sdtEndPr/>
            <w:sdtContent>
              <w:p w14:paraId="51DAF838" w14:textId="1AC8AAEC" w:rsidR="00D077E9" w:rsidRPr="00F343BC" w:rsidRDefault="00D077E9" w:rsidP="00D077E9">
                <w:pPr>
                  <w:rPr>
                    <w:rFonts w:ascii="Calibri Light" w:hAnsi="Calibri Light" w:cs="Calibri Light"/>
                  </w:rPr>
                </w:pPr>
                <w:r w:rsidRPr="00F343BC">
                  <w:rPr>
                    <w:rStyle w:val="SubtitleChar"/>
                    <w:rFonts w:ascii="Calibri Light" w:hAnsi="Calibri Light" w:cs="Calibri Light"/>
                    <w:b w:val="0"/>
                  </w:rPr>
                  <w:fldChar w:fldCharType="begin"/>
                </w:r>
                <w:r w:rsidRPr="00F343BC">
                  <w:rPr>
                    <w:rStyle w:val="SubtitleChar"/>
                    <w:rFonts w:ascii="Calibri Light" w:hAnsi="Calibri Light" w:cs="Calibri Light"/>
                    <w:b w:val="0"/>
                  </w:rPr>
                  <w:instrText xml:space="preserve"> DATE  \@ "MMMM d"  \* MERGEFORMAT </w:instrText>
                </w:r>
                <w:r w:rsidRPr="00F343BC">
                  <w:rPr>
                    <w:rStyle w:val="SubtitleChar"/>
                    <w:rFonts w:ascii="Calibri Light" w:hAnsi="Calibri Light" w:cs="Calibri Light"/>
                    <w:b w:val="0"/>
                  </w:rPr>
                  <w:fldChar w:fldCharType="separate"/>
                </w:r>
                <w:r w:rsidR="00BC502F">
                  <w:rPr>
                    <w:rStyle w:val="SubtitleChar"/>
                    <w:rFonts w:ascii="Calibri Light" w:hAnsi="Calibri Light" w:cs="Calibri Light"/>
                    <w:b w:val="0"/>
                    <w:noProof/>
                  </w:rPr>
                  <w:t>February 28</w:t>
                </w:r>
                <w:r w:rsidRPr="00F343BC">
                  <w:rPr>
                    <w:rStyle w:val="SubtitleChar"/>
                    <w:rFonts w:ascii="Calibri Light" w:hAnsi="Calibri Light" w:cs="Calibri Light"/>
                    <w:b w:val="0"/>
                  </w:rPr>
                  <w:fldChar w:fldCharType="end"/>
                </w:r>
              </w:p>
            </w:sdtContent>
          </w:sdt>
          <w:p w14:paraId="58716398" w14:textId="77777777" w:rsidR="00D077E9" w:rsidRPr="00F343BC" w:rsidRDefault="00D077E9" w:rsidP="00D077E9">
            <w:pPr>
              <w:rPr>
                <w:rFonts w:ascii="Calibri Light" w:hAnsi="Calibri Light" w:cs="Calibri Light"/>
                <w:noProof/>
                <w:sz w:val="10"/>
                <w:szCs w:val="10"/>
              </w:rPr>
            </w:pPr>
            <w:r w:rsidRPr="00F343BC">
              <w:rPr>
                <w:rFonts w:ascii="Calibri Light" w:hAnsi="Calibri Light" w:cs="Calibri Light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886BA97" wp14:editId="23B1092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25037B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106A39A" w14:textId="77777777" w:rsidR="00D077E9" w:rsidRPr="00F343BC" w:rsidRDefault="00D077E9" w:rsidP="00D077E9">
            <w:pPr>
              <w:rPr>
                <w:rFonts w:ascii="Calibri Light" w:hAnsi="Calibri Light" w:cs="Calibri Light"/>
                <w:noProof/>
                <w:sz w:val="10"/>
                <w:szCs w:val="10"/>
              </w:rPr>
            </w:pPr>
          </w:p>
          <w:p w14:paraId="46BEF534" w14:textId="77777777" w:rsidR="00D077E9" w:rsidRPr="00F343BC" w:rsidRDefault="00D077E9" w:rsidP="00D077E9">
            <w:pPr>
              <w:rPr>
                <w:rFonts w:ascii="Calibri Light" w:hAnsi="Calibri Light" w:cs="Calibri Light"/>
                <w:noProof/>
                <w:sz w:val="10"/>
                <w:szCs w:val="10"/>
              </w:rPr>
            </w:pPr>
          </w:p>
          <w:p w14:paraId="565F2B1E" w14:textId="24E96836" w:rsidR="00D077E9" w:rsidRPr="00F343BC" w:rsidRDefault="00D077E9" w:rsidP="00D077E9">
            <w:pPr>
              <w:rPr>
                <w:rFonts w:ascii="Calibri Light" w:hAnsi="Calibri Light" w:cs="Calibri Light"/>
              </w:rPr>
            </w:pPr>
            <w:r w:rsidRPr="00F343BC">
              <w:rPr>
                <w:rFonts w:ascii="Calibri Light" w:hAnsi="Calibri Light" w:cs="Calibri Light"/>
              </w:rPr>
              <w:t xml:space="preserve">Authored by: </w:t>
            </w:r>
            <w:sdt>
              <w:sdtPr>
                <w:rPr>
                  <w:rFonts w:ascii="Calibri Light" w:hAnsi="Calibri Light" w:cs="Calibri Light"/>
                </w:rPr>
                <w:alias w:val="Your Name"/>
                <w:tag w:val="Your Name"/>
                <w:id w:val="-180584491"/>
                <w:placeholder>
                  <w:docPart w:val="C0C864AE1D154A838BA123BFE883ACF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B66D07">
                  <w:rPr>
                    <w:rFonts w:ascii="Calibri Light" w:hAnsi="Calibri Light" w:cs="Calibri Light"/>
                  </w:rPr>
                  <w:t>Abhik Kumar Dey</w:t>
                </w:r>
              </w:sdtContent>
            </w:sdt>
          </w:p>
          <w:p w14:paraId="1C060AC6" w14:textId="77777777" w:rsidR="00D077E9" w:rsidRPr="00F343BC" w:rsidRDefault="00D077E9" w:rsidP="00D077E9">
            <w:pPr>
              <w:rPr>
                <w:rFonts w:ascii="Calibri Light" w:hAnsi="Calibri Light" w:cs="Calibri Light"/>
                <w:noProof/>
                <w:sz w:val="10"/>
                <w:szCs w:val="10"/>
              </w:rPr>
            </w:pPr>
          </w:p>
        </w:tc>
      </w:tr>
    </w:tbl>
    <w:p w14:paraId="0B7AA751" w14:textId="07529069" w:rsidR="000966A9" w:rsidRPr="00F343BC" w:rsidRDefault="00591503">
      <w:pPr>
        <w:spacing w:after="20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CD2530" wp14:editId="7F503C34">
                <wp:simplePos x="0" y="0"/>
                <wp:positionH relativeFrom="column">
                  <wp:posOffset>-296141</wp:posOffset>
                </wp:positionH>
                <wp:positionV relativeFrom="page">
                  <wp:posOffset>6911439</wp:posOffset>
                </wp:positionV>
                <wp:extent cx="5783283" cy="2624447"/>
                <wp:effectExtent l="0" t="0" r="8255" b="508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2624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A4890" id="Rectangle 3" o:spid="_x0000_s1026" alt="white rectangle for text on cover" style="position:absolute;margin-left:-23.3pt;margin-top:544.2pt;width:455.4pt;height:20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" fillcolor="white [3212]" stroked="f" strokeweight="2pt">
                <w10:wrap anchory="page"/>
              </v:rect>
            </w:pict>
          </mc:Fallback>
        </mc:AlternateContent>
      </w:r>
      <w:r w:rsidR="00581D1A" w:rsidRPr="00F343BC"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40D18D" wp14:editId="4107D4EE">
                <wp:simplePos x="0" y="0"/>
                <wp:positionH relativeFrom="column">
                  <wp:posOffset>-628006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7EB04" id="Rectangle 2" o:spid="_x0000_s1026" alt="colored rectangle" style="position:absolute;margin-left:-49.45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TRmI++AAAAAOAQAADwAAAGRycy9kb3du&#10;cmV2LnhtbEyPwU7DMAyG70i8Q2QkblvSjaKuNJ2qShw4UjbOWeO1FYlTNelWeHqyE9xs/Z9+fy72&#10;izXsgpMfHElI1gIYUuv0QJ2Ew8frKgPmgyKtjCOU8I0e9uX9XaFy7a70jpcmdCyWkM+VhD6EMefc&#10;tz1a5dduRIrZ2U1WhbhOHdeTusZya/hGiGdu1UDxQq9GrHtsv5rZSkgJ39LQ/Jj6WFXnWbXH+tMb&#10;KR8fluoFWMAl/MFw04/qUEank5tJe2YkrHbZLqIxEKl4AnZDks12C+wUpzRLMuBlwf+/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TRmI++AAAAAO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 w:rsidRPr="00F343BC">
        <w:rPr>
          <w:rFonts w:ascii="Calibri Light" w:hAnsi="Calibri Light" w:cs="Calibri Light"/>
        </w:rPr>
        <w:br w:type="page"/>
      </w:r>
    </w:p>
    <w:p w14:paraId="0166B950" w14:textId="22CBC266" w:rsidR="002C3F7F" w:rsidRDefault="002C3F7F" w:rsidP="002C3F7F">
      <w:pPr>
        <w:pStyle w:val="Heading1"/>
        <w:rPr>
          <w:rFonts w:ascii="Calibri Light" w:hAnsi="Calibri Light" w:cs="Calibri Light"/>
        </w:rPr>
      </w:pPr>
      <w:bookmarkStart w:id="0" w:name="_Toc33825603"/>
      <w:r>
        <w:rPr>
          <w:rFonts w:ascii="Calibri Light" w:hAnsi="Calibri Light" w:cs="Calibri Light"/>
        </w:rPr>
        <w:lastRenderedPageBreak/>
        <w:t>Document Control</w:t>
      </w:r>
      <w:bookmarkEnd w:id="0"/>
    </w:p>
    <w:p w14:paraId="7DED8763" w14:textId="1C6FD3FB" w:rsidR="002C3F7F" w:rsidRDefault="002C3F7F" w:rsidP="002C3F7F">
      <w:pPr>
        <w:pStyle w:val="Content"/>
      </w:pPr>
    </w:p>
    <w:p w14:paraId="09241722" w14:textId="6BC0451E" w:rsidR="002C3F7F" w:rsidRDefault="002C3F7F" w:rsidP="002C3F7F">
      <w:pPr>
        <w:pStyle w:val="Heading2"/>
      </w:pPr>
      <w:bookmarkStart w:id="1" w:name="_Toc33825604"/>
      <w:r>
        <w:t>Document Revision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2880"/>
        <w:gridCol w:w="3685"/>
      </w:tblGrid>
      <w:tr w:rsidR="002C3F7F" w14:paraId="719B55AE" w14:textId="77777777" w:rsidTr="002C3F7F">
        <w:tc>
          <w:tcPr>
            <w:tcW w:w="1345" w:type="dxa"/>
            <w:shd w:val="clear" w:color="auto" w:fill="A6A6A6" w:themeFill="background1" w:themeFillShade="A6"/>
          </w:tcPr>
          <w:p w14:paraId="2EF14224" w14:textId="6E3DCF68" w:rsidR="002C3F7F" w:rsidRDefault="002C3F7F" w:rsidP="002C3F7F">
            <w:r>
              <w:t>Version</w:t>
            </w:r>
          </w:p>
        </w:tc>
        <w:tc>
          <w:tcPr>
            <w:tcW w:w="2430" w:type="dxa"/>
            <w:shd w:val="clear" w:color="auto" w:fill="A6A6A6" w:themeFill="background1" w:themeFillShade="A6"/>
          </w:tcPr>
          <w:p w14:paraId="78832941" w14:textId="36067551" w:rsidR="002C3F7F" w:rsidRDefault="002C3F7F" w:rsidP="002C3F7F">
            <w:r>
              <w:t>Date</w:t>
            </w:r>
          </w:p>
        </w:tc>
        <w:tc>
          <w:tcPr>
            <w:tcW w:w="2880" w:type="dxa"/>
            <w:shd w:val="clear" w:color="auto" w:fill="A6A6A6" w:themeFill="background1" w:themeFillShade="A6"/>
          </w:tcPr>
          <w:p w14:paraId="5AD29C12" w14:textId="53303B5E" w:rsidR="002C3F7F" w:rsidRDefault="002C3F7F" w:rsidP="002C3F7F">
            <w:r>
              <w:t>Author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14:paraId="5CBA494F" w14:textId="37F8C415" w:rsidR="002C3F7F" w:rsidRDefault="002C3F7F" w:rsidP="002C3F7F">
            <w:r>
              <w:t>Change Status</w:t>
            </w:r>
          </w:p>
        </w:tc>
      </w:tr>
      <w:tr w:rsidR="002C3F7F" w14:paraId="381AB6DF" w14:textId="77777777" w:rsidTr="002C3F7F">
        <w:tc>
          <w:tcPr>
            <w:tcW w:w="1345" w:type="dxa"/>
          </w:tcPr>
          <w:p w14:paraId="6F32E952" w14:textId="58DE7A07" w:rsidR="002C3F7F" w:rsidRDefault="002C3F7F" w:rsidP="002C3F7F">
            <w:r>
              <w:t>1.0</w:t>
            </w:r>
          </w:p>
        </w:tc>
        <w:tc>
          <w:tcPr>
            <w:tcW w:w="2430" w:type="dxa"/>
          </w:tcPr>
          <w:p w14:paraId="0F2DEB66" w14:textId="2A2EAE19" w:rsidR="002C3F7F" w:rsidRDefault="002C3F7F" w:rsidP="002C3F7F">
            <w:r>
              <w:t>28 February 2020</w:t>
            </w:r>
          </w:p>
        </w:tc>
        <w:tc>
          <w:tcPr>
            <w:tcW w:w="2880" w:type="dxa"/>
          </w:tcPr>
          <w:p w14:paraId="6FAC5E3A" w14:textId="2C025E7F" w:rsidR="002C3F7F" w:rsidRDefault="002C3F7F" w:rsidP="002C3F7F">
            <w:r>
              <w:t>Abhik Kumar Dey</w:t>
            </w:r>
          </w:p>
        </w:tc>
        <w:tc>
          <w:tcPr>
            <w:tcW w:w="3685" w:type="dxa"/>
          </w:tcPr>
          <w:p w14:paraId="42A7BD6C" w14:textId="2738535D" w:rsidR="002C3F7F" w:rsidRDefault="002C3F7F" w:rsidP="002C3F7F">
            <w:r>
              <w:t>Initial Draft</w:t>
            </w:r>
          </w:p>
        </w:tc>
      </w:tr>
      <w:tr w:rsidR="002C3F7F" w14:paraId="4C99E87F" w14:textId="77777777" w:rsidTr="002C3F7F">
        <w:tc>
          <w:tcPr>
            <w:tcW w:w="1345" w:type="dxa"/>
          </w:tcPr>
          <w:p w14:paraId="73E64C4B" w14:textId="77777777" w:rsidR="002C3F7F" w:rsidRDefault="002C3F7F" w:rsidP="002C3F7F"/>
        </w:tc>
        <w:tc>
          <w:tcPr>
            <w:tcW w:w="2430" w:type="dxa"/>
          </w:tcPr>
          <w:p w14:paraId="6509DDCB" w14:textId="77777777" w:rsidR="002C3F7F" w:rsidRDefault="002C3F7F" w:rsidP="002C3F7F"/>
        </w:tc>
        <w:tc>
          <w:tcPr>
            <w:tcW w:w="2880" w:type="dxa"/>
          </w:tcPr>
          <w:p w14:paraId="468E9B06" w14:textId="77777777" w:rsidR="002C3F7F" w:rsidRDefault="002C3F7F" w:rsidP="002C3F7F"/>
        </w:tc>
        <w:tc>
          <w:tcPr>
            <w:tcW w:w="3685" w:type="dxa"/>
          </w:tcPr>
          <w:p w14:paraId="67DE0CB2" w14:textId="77777777" w:rsidR="002C3F7F" w:rsidRDefault="002C3F7F" w:rsidP="002C3F7F"/>
        </w:tc>
      </w:tr>
      <w:tr w:rsidR="002C3F7F" w14:paraId="1ECC4AF3" w14:textId="77777777" w:rsidTr="002C3F7F">
        <w:tc>
          <w:tcPr>
            <w:tcW w:w="1345" w:type="dxa"/>
          </w:tcPr>
          <w:p w14:paraId="47793630" w14:textId="77777777" w:rsidR="002C3F7F" w:rsidRDefault="002C3F7F" w:rsidP="002C3F7F"/>
        </w:tc>
        <w:tc>
          <w:tcPr>
            <w:tcW w:w="2430" w:type="dxa"/>
          </w:tcPr>
          <w:p w14:paraId="1020B86A" w14:textId="77777777" w:rsidR="002C3F7F" w:rsidRDefault="002C3F7F" w:rsidP="002C3F7F"/>
        </w:tc>
        <w:tc>
          <w:tcPr>
            <w:tcW w:w="2880" w:type="dxa"/>
          </w:tcPr>
          <w:p w14:paraId="524F8057" w14:textId="77777777" w:rsidR="002C3F7F" w:rsidRDefault="002C3F7F" w:rsidP="002C3F7F"/>
        </w:tc>
        <w:tc>
          <w:tcPr>
            <w:tcW w:w="3685" w:type="dxa"/>
          </w:tcPr>
          <w:p w14:paraId="4EFB6E89" w14:textId="77777777" w:rsidR="002C3F7F" w:rsidRDefault="002C3F7F" w:rsidP="002C3F7F"/>
        </w:tc>
      </w:tr>
    </w:tbl>
    <w:p w14:paraId="4A287EDE" w14:textId="77777777" w:rsidR="002C3F7F" w:rsidRPr="002C3F7F" w:rsidRDefault="002C3F7F" w:rsidP="002C3F7F"/>
    <w:p w14:paraId="17349005" w14:textId="5685DB0B" w:rsidR="002C3F7F" w:rsidRDefault="002C3F7F">
      <w:pPr>
        <w:rPr>
          <w:rFonts w:ascii="Calibri Light" w:hAnsi="Calibri Light" w:cs="Calibri Light"/>
          <w:bCs/>
          <w:noProof/>
        </w:rPr>
      </w:pPr>
    </w:p>
    <w:p w14:paraId="17ACF458" w14:textId="61269BE6" w:rsidR="002C3F7F" w:rsidRDefault="002C3F7F">
      <w:pPr>
        <w:rPr>
          <w:rFonts w:ascii="Calibri Light" w:hAnsi="Calibri Light" w:cs="Calibri Light"/>
          <w:bCs/>
          <w:noProof/>
        </w:rPr>
      </w:pPr>
    </w:p>
    <w:p w14:paraId="2137AEC8" w14:textId="668C4C1D" w:rsidR="002C3F7F" w:rsidRDefault="002C3F7F" w:rsidP="002C3F7F">
      <w:pPr>
        <w:pStyle w:val="Heading2"/>
        <w:rPr>
          <w:rFonts w:ascii="Calibri Light" w:hAnsi="Calibri Light" w:cs="Calibri Light"/>
          <w:bCs/>
          <w:noProof/>
        </w:rPr>
      </w:pPr>
      <w:bookmarkStart w:id="2" w:name="_Toc33825605"/>
      <w:r w:rsidRPr="002C3F7F">
        <w:t>Distribution</w:t>
      </w:r>
      <w:bookmarkEnd w:id="2"/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865"/>
        <w:gridCol w:w="2790"/>
        <w:gridCol w:w="3780"/>
      </w:tblGrid>
      <w:tr w:rsidR="002C3F7F" w14:paraId="7F59348A" w14:textId="77777777" w:rsidTr="002C3F7F">
        <w:tc>
          <w:tcPr>
            <w:tcW w:w="3865" w:type="dxa"/>
            <w:shd w:val="clear" w:color="auto" w:fill="A6A6A6" w:themeFill="background1" w:themeFillShade="A6"/>
          </w:tcPr>
          <w:p w14:paraId="71D67309" w14:textId="3B09164A" w:rsidR="002C3F7F" w:rsidRDefault="002C3F7F" w:rsidP="00C679B5">
            <w:r>
              <w:t>Name</w:t>
            </w:r>
          </w:p>
        </w:tc>
        <w:tc>
          <w:tcPr>
            <w:tcW w:w="2790" w:type="dxa"/>
            <w:shd w:val="clear" w:color="auto" w:fill="A6A6A6" w:themeFill="background1" w:themeFillShade="A6"/>
          </w:tcPr>
          <w:p w14:paraId="4B081FF2" w14:textId="296051FB" w:rsidR="002C3F7F" w:rsidRDefault="002C3F7F" w:rsidP="00C679B5">
            <w:r>
              <w:t>Title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14:paraId="11BE748A" w14:textId="21B017AC" w:rsidR="002C3F7F" w:rsidRDefault="002C3F7F" w:rsidP="00C679B5">
            <w:r>
              <w:t>Review/Approval</w:t>
            </w:r>
          </w:p>
        </w:tc>
      </w:tr>
      <w:tr w:rsidR="002C3F7F" w14:paraId="4013FFF0" w14:textId="77777777" w:rsidTr="002C3F7F">
        <w:tc>
          <w:tcPr>
            <w:tcW w:w="3865" w:type="dxa"/>
          </w:tcPr>
          <w:p w14:paraId="1C419CE7" w14:textId="0B7A2E59" w:rsidR="002C3F7F" w:rsidRDefault="002C3F7F" w:rsidP="00C679B5"/>
        </w:tc>
        <w:tc>
          <w:tcPr>
            <w:tcW w:w="2790" w:type="dxa"/>
          </w:tcPr>
          <w:p w14:paraId="1C2D0CAE" w14:textId="5FA14301" w:rsidR="002C3F7F" w:rsidRDefault="002C3F7F" w:rsidP="00C679B5"/>
        </w:tc>
        <w:tc>
          <w:tcPr>
            <w:tcW w:w="3780" w:type="dxa"/>
          </w:tcPr>
          <w:p w14:paraId="074C42FC" w14:textId="1283A6C3" w:rsidR="002C3F7F" w:rsidRDefault="002C3F7F" w:rsidP="00C679B5"/>
        </w:tc>
      </w:tr>
      <w:tr w:rsidR="002C3F7F" w14:paraId="594777B3" w14:textId="77777777" w:rsidTr="002C3F7F">
        <w:tc>
          <w:tcPr>
            <w:tcW w:w="3865" w:type="dxa"/>
          </w:tcPr>
          <w:p w14:paraId="5A4E706E" w14:textId="77777777" w:rsidR="002C3F7F" w:rsidRDefault="002C3F7F" w:rsidP="00C679B5"/>
        </w:tc>
        <w:tc>
          <w:tcPr>
            <w:tcW w:w="2790" w:type="dxa"/>
          </w:tcPr>
          <w:p w14:paraId="0E3C086D" w14:textId="77777777" w:rsidR="002C3F7F" w:rsidRDefault="002C3F7F" w:rsidP="00C679B5"/>
        </w:tc>
        <w:tc>
          <w:tcPr>
            <w:tcW w:w="3780" w:type="dxa"/>
          </w:tcPr>
          <w:p w14:paraId="301BF69F" w14:textId="77777777" w:rsidR="002C3F7F" w:rsidRDefault="002C3F7F" w:rsidP="00C679B5"/>
        </w:tc>
      </w:tr>
      <w:tr w:rsidR="002C3F7F" w14:paraId="32A7CD46" w14:textId="77777777" w:rsidTr="002C3F7F">
        <w:tc>
          <w:tcPr>
            <w:tcW w:w="3865" w:type="dxa"/>
          </w:tcPr>
          <w:p w14:paraId="25C7F7FA" w14:textId="77777777" w:rsidR="002C3F7F" w:rsidRDefault="002C3F7F" w:rsidP="00C679B5"/>
        </w:tc>
        <w:tc>
          <w:tcPr>
            <w:tcW w:w="2790" w:type="dxa"/>
          </w:tcPr>
          <w:p w14:paraId="03810585" w14:textId="77777777" w:rsidR="002C3F7F" w:rsidRDefault="002C3F7F" w:rsidP="00C679B5"/>
        </w:tc>
        <w:tc>
          <w:tcPr>
            <w:tcW w:w="3780" w:type="dxa"/>
          </w:tcPr>
          <w:p w14:paraId="07BD6EAD" w14:textId="77777777" w:rsidR="002C3F7F" w:rsidRDefault="002C3F7F" w:rsidP="00C679B5"/>
        </w:tc>
      </w:tr>
    </w:tbl>
    <w:p w14:paraId="5516782E" w14:textId="5A0D6C94" w:rsidR="002C3F7F" w:rsidRDefault="002C3F7F">
      <w:pPr>
        <w:rPr>
          <w:rFonts w:ascii="Calibri Light" w:hAnsi="Calibri Light" w:cs="Calibri Light"/>
          <w:bCs/>
          <w:noProof/>
        </w:rPr>
      </w:pPr>
    </w:p>
    <w:p w14:paraId="500B4ADF" w14:textId="5C44366F" w:rsidR="002C3F7F" w:rsidRDefault="002C3F7F">
      <w:pPr>
        <w:rPr>
          <w:rFonts w:ascii="Calibri Light" w:hAnsi="Calibri Light" w:cs="Calibri Light"/>
          <w:bCs/>
          <w:noProof/>
        </w:rPr>
      </w:pPr>
    </w:p>
    <w:p w14:paraId="3FE92FF8" w14:textId="6FE2094B" w:rsidR="002C3F7F" w:rsidRDefault="002C3F7F">
      <w:pPr>
        <w:rPr>
          <w:rFonts w:ascii="Calibri Light" w:hAnsi="Calibri Light" w:cs="Calibri Light"/>
          <w:bCs/>
          <w:noProof/>
        </w:rPr>
      </w:pPr>
    </w:p>
    <w:p w14:paraId="4D8B7808" w14:textId="7A88B96C" w:rsidR="002C3F7F" w:rsidRDefault="002C3F7F">
      <w:pPr>
        <w:rPr>
          <w:rFonts w:ascii="Calibri Light" w:hAnsi="Calibri Light" w:cs="Calibri Light"/>
          <w:bCs/>
          <w:noProof/>
        </w:rPr>
      </w:pPr>
    </w:p>
    <w:p w14:paraId="6A3E615D" w14:textId="762A13CF" w:rsidR="002C3F7F" w:rsidRDefault="002C3F7F">
      <w:pPr>
        <w:rPr>
          <w:rFonts w:ascii="Calibri Light" w:hAnsi="Calibri Light" w:cs="Calibri Light"/>
          <w:bCs/>
          <w:noProof/>
        </w:rPr>
      </w:pPr>
    </w:p>
    <w:p w14:paraId="4746E309" w14:textId="0580AD69" w:rsidR="002C3F7F" w:rsidRDefault="002C3F7F">
      <w:pPr>
        <w:rPr>
          <w:rFonts w:ascii="Calibri Light" w:hAnsi="Calibri Light" w:cs="Calibri Light"/>
          <w:bCs/>
          <w:noProof/>
        </w:rPr>
      </w:pPr>
    </w:p>
    <w:p w14:paraId="34894028" w14:textId="106EFC0D" w:rsidR="002C3F7F" w:rsidRDefault="002C3F7F">
      <w:pPr>
        <w:rPr>
          <w:rFonts w:ascii="Calibri Light" w:hAnsi="Calibri Light" w:cs="Calibri Light"/>
          <w:bCs/>
          <w:noProof/>
        </w:rPr>
      </w:pPr>
    </w:p>
    <w:p w14:paraId="0CC83712" w14:textId="77F577CA" w:rsidR="002C3F7F" w:rsidRDefault="002C3F7F">
      <w:pPr>
        <w:rPr>
          <w:rFonts w:ascii="Calibri Light" w:hAnsi="Calibri Light" w:cs="Calibri Light"/>
          <w:bCs/>
          <w:noProof/>
        </w:rPr>
      </w:pPr>
    </w:p>
    <w:p w14:paraId="1F0180D0" w14:textId="17B76BEE" w:rsidR="002C3F7F" w:rsidRDefault="002C3F7F">
      <w:pPr>
        <w:rPr>
          <w:rFonts w:ascii="Calibri Light" w:hAnsi="Calibri Light" w:cs="Calibri Light"/>
          <w:bCs/>
          <w:noProof/>
        </w:rPr>
      </w:pPr>
    </w:p>
    <w:p w14:paraId="72B43E0F" w14:textId="07BDB2EC" w:rsidR="002C3F7F" w:rsidRDefault="002C3F7F">
      <w:pPr>
        <w:rPr>
          <w:rFonts w:ascii="Calibri Light" w:hAnsi="Calibri Light" w:cs="Calibri Light"/>
          <w:bCs/>
          <w:noProof/>
        </w:rPr>
      </w:pPr>
    </w:p>
    <w:p w14:paraId="1385C9C0" w14:textId="0E997F34" w:rsidR="002C3F7F" w:rsidRDefault="002C3F7F">
      <w:pPr>
        <w:rPr>
          <w:rFonts w:ascii="Calibri Light" w:hAnsi="Calibri Light" w:cs="Calibri Light"/>
          <w:bCs/>
          <w:noProof/>
        </w:rPr>
      </w:pPr>
    </w:p>
    <w:p w14:paraId="31B1A710" w14:textId="0762DAFF" w:rsidR="002C3F7F" w:rsidRDefault="002C3F7F">
      <w:pPr>
        <w:rPr>
          <w:rFonts w:ascii="Calibri Light" w:hAnsi="Calibri Light" w:cs="Calibri Light"/>
          <w:bCs/>
          <w:noProof/>
        </w:rPr>
      </w:pPr>
    </w:p>
    <w:p w14:paraId="7678155E" w14:textId="77D8A1D8" w:rsidR="002C3F7F" w:rsidRDefault="002C3F7F">
      <w:pPr>
        <w:rPr>
          <w:rFonts w:ascii="Calibri Light" w:hAnsi="Calibri Light" w:cs="Calibri Light"/>
          <w:bCs/>
          <w:noProof/>
        </w:rPr>
      </w:pPr>
    </w:p>
    <w:p w14:paraId="4CC5CE7C" w14:textId="5B8F3DFE" w:rsidR="002C3F7F" w:rsidRDefault="002C3F7F">
      <w:pPr>
        <w:rPr>
          <w:rFonts w:ascii="Calibri Light" w:hAnsi="Calibri Light" w:cs="Calibri Light"/>
          <w:bCs/>
          <w:noProof/>
        </w:rPr>
      </w:pPr>
    </w:p>
    <w:p w14:paraId="214A1609" w14:textId="323C2C2A" w:rsidR="002C3F7F" w:rsidRDefault="002C3F7F">
      <w:pPr>
        <w:rPr>
          <w:rFonts w:ascii="Calibri Light" w:hAnsi="Calibri Light" w:cs="Calibri Light"/>
          <w:bCs/>
          <w:noProof/>
        </w:rPr>
      </w:pPr>
    </w:p>
    <w:p w14:paraId="49771961" w14:textId="79157B12" w:rsidR="002C3F7F" w:rsidRDefault="002C3F7F">
      <w:pPr>
        <w:rPr>
          <w:rFonts w:ascii="Calibri Light" w:hAnsi="Calibri Light" w:cs="Calibri Light"/>
          <w:bCs/>
          <w:noProof/>
        </w:rPr>
      </w:pPr>
    </w:p>
    <w:p w14:paraId="481F63C4" w14:textId="7743245A" w:rsidR="002C3F7F" w:rsidRDefault="002C3F7F">
      <w:pPr>
        <w:rPr>
          <w:rFonts w:ascii="Calibri Light" w:hAnsi="Calibri Light" w:cs="Calibri Light"/>
          <w:bCs/>
          <w:noProof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124978213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B3EBADA" w14:textId="77777777" w:rsidR="002C3F7F" w:rsidRDefault="002C3F7F" w:rsidP="002C3F7F">
          <w:pPr>
            <w:pStyle w:val="TOCHeading"/>
          </w:pPr>
          <w:r>
            <w:t>Contents</w:t>
          </w:r>
        </w:p>
        <w:p w14:paraId="696F135D" w14:textId="3D19C786" w:rsidR="000B103B" w:rsidRDefault="002C3F7F" w:rsidP="000B103B">
          <w:pPr>
            <w:pStyle w:val="TOC1"/>
            <w:rPr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546BAAA" w14:textId="68D4C2F7" w:rsidR="000B103B" w:rsidRDefault="00CA796D">
          <w:pPr>
            <w:pStyle w:val="TOC1"/>
            <w:rPr>
              <w:rFonts w:asciiTheme="minorHAnsi" w:hAnsiTheme="minorHAnsi" w:cstheme="minorBidi"/>
              <w:b w:val="0"/>
              <w:color w:val="auto"/>
              <w:sz w:val="22"/>
            </w:rPr>
          </w:pPr>
          <w:hyperlink w:anchor="_Toc33825606" w:history="1">
            <w:r w:rsidR="000B103B" w:rsidRPr="00C332E0">
              <w:rPr>
                <w:rStyle w:val="Hyperlink"/>
                <w:rFonts w:ascii="Calibri Light" w:hAnsi="Calibri Light" w:cs="Calibri Light"/>
              </w:rPr>
              <w:t>Introduction</w:t>
            </w:r>
            <w:r w:rsidR="000B103B">
              <w:rPr>
                <w:webHidden/>
              </w:rPr>
              <w:tab/>
            </w:r>
            <w:r w:rsidR="000B103B">
              <w:rPr>
                <w:webHidden/>
              </w:rPr>
              <w:fldChar w:fldCharType="begin"/>
            </w:r>
            <w:r w:rsidR="000B103B">
              <w:rPr>
                <w:webHidden/>
              </w:rPr>
              <w:instrText xml:space="preserve"> PAGEREF _Toc33825606 \h </w:instrText>
            </w:r>
            <w:r w:rsidR="000B103B">
              <w:rPr>
                <w:webHidden/>
              </w:rPr>
            </w:r>
            <w:r w:rsidR="000B103B">
              <w:rPr>
                <w:webHidden/>
              </w:rPr>
              <w:fldChar w:fldCharType="separate"/>
            </w:r>
            <w:r w:rsidR="000B103B">
              <w:rPr>
                <w:webHidden/>
              </w:rPr>
              <w:t>4</w:t>
            </w:r>
            <w:r w:rsidR="000B103B">
              <w:rPr>
                <w:webHidden/>
              </w:rPr>
              <w:fldChar w:fldCharType="end"/>
            </w:r>
          </w:hyperlink>
        </w:p>
        <w:p w14:paraId="6573EA77" w14:textId="0A60C9F1" w:rsidR="000B103B" w:rsidRDefault="00CA796D">
          <w:pPr>
            <w:pStyle w:val="TOC1"/>
            <w:rPr>
              <w:rFonts w:asciiTheme="minorHAnsi" w:hAnsiTheme="minorHAnsi" w:cstheme="minorBidi"/>
              <w:b w:val="0"/>
              <w:color w:val="auto"/>
              <w:sz w:val="22"/>
            </w:rPr>
          </w:pPr>
          <w:hyperlink w:anchor="_Toc33825607" w:history="1">
            <w:r w:rsidR="000B103B" w:rsidRPr="00C332E0">
              <w:rPr>
                <w:rStyle w:val="Hyperlink"/>
                <w:rFonts w:ascii="Calibri Light" w:hAnsi="Calibri Light" w:cs="Calibri Light"/>
              </w:rPr>
              <w:t>System Requirements</w:t>
            </w:r>
            <w:r w:rsidR="000B103B">
              <w:rPr>
                <w:webHidden/>
              </w:rPr>
              <w:tab/>
            </w:r>
            <w:r w:rsidR="000B103B">
              <w:rPr>
                <w:webHidden/>
              </w:rPr>
              <w:fldChar w:fldCharType="begin"/>
            </w:r>
            <w:r w:rsidR="000B103B">
              <w:rPr>
                <w:webHidden/>
              </w:rPr>
              <w:instrText xml:space="preserve"> PAGEREF _Toc33825607 \h </w:instrText>
            </w:r>
            <w:r w:rsidR="000B103B">
              <w:rPr>
                <w:webHidden/>
              </w:rPr>
            </w:r>
            <w:r w:rsidR="000B103B">
              <w:rPr>
                <w:webHidden/>
              </w:rPr>
              <w:fldChar w:fldCharType="separate"/>
            </w:r>
            <w:r w:rsidR="000B103B">
              <w:rPr>
                <w:webHidden/>
              </w:rPr>
              <w:t>4</w:t>
            </w:r>
            <w:r w:rsidR="000B103B">
              <w:rPr>
                <w:webHidden/>
              </w:rPr>
              <w:fldChar w:fldCharType="end"/>
            </w:r>
          </w:hyperlink>
        </w:p>
        <w:p w14:paraId="2AF6C7D9" w14:textId="35B24CD6" w:rsidR="000B103B" w:rsidRDefault="00CA796D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33825608" w:history="1">
            <w:r w:rsidR="000B103B" w:rsidRPr="00C332E0">
              <w:rPr>
                <w:rStyle w:val="Hyperlink"/>
                <w:rFonts w:ascii="Calibri Light" w:hAnsi="Calibri Light" w:cs="Calibri Light"/>
                <w:noProof/>
              </w:rPr>
              <w:t>Hardware Requirements</w:t>
            </w:r>
            <w:r w:rsidR="000B103B">
              <w:rPr>
                <w:noProof/>
                <w:webHidden/>
              </w:rPr>
              <w:tab/>
            </w:r>
            <w:r w:rsidR="000B103B">
              <w:rPr>
                <w:noProof/>
                <w:webHidden/>
              </w:rPr>
              <w:fldChar w:fldCharType="begin"/>
            </w:r>
            <w:r w:rsidR="000B103B">
              <w:rPr>
                <w:noProof/>
                <w:webHidden/>
              </w:rPr>
              <w:instrText xml:space="preserve"> PAGEREF _Toc33825608 \h </w:instrText>
            </w:r>
            <w:r w:rsidR="000B103B">
              <w:rPr>
                <w:noProof/>
                <w:webHidden/>
              </w:rPr>
            </w:r>
            <w:r w:rsidR="000B103B">
              <w:rPr>
                <w:noProof/>
                <w:webHidden/>
              </w:rPr>
              <w:fldChar w:fldCharType="separate"/>
            </w:r>
            <w:r w:rsidR="000B103B">
              <w:rPr>
                <w:noProof/>
                <w:webHidden/>
              </w:rPr>
              <w:t>4</w:t>
            </w:r>
            <w:r w:rsidR="000B103B">
              <w:rPr>
                <w:noProof/>
                <w:webHidden/>
              </w:rPr>
              <w:fldChar w:fldCharType="end"/>
            </w:r>
          </w:hyperlink>
        </w:p>
        <w:p w14:paraId="585DA9E5" w14:textId="79F94ED4" w:rsidR="000B103B" w:rsidRDefault="00CA796D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33825609" w:history="1">
            <w:r w:rsidR="000B103B" w:rsidRPr="00C332E0">
              <w:rPr>
                <w:rStyle w:val="Hyperlink"/>
                <w:rFonts w:ascii="Calibri Light" w:hAnsi="Calibri Light" w:cs="Calibri Light"/>
                <w:noProof/>
              </w:rPr>
              <w:t>Software Requirements</w:t>
            </w:r>
            <w:r w:rsidR="000B103B">
              <w:rPr>
                <w:noProof/>
                <w:webHidden/>
              </w:rPr>
              <w:tab/>
            </w:r>
            <w:r w:rsidR="000B103B">
              <w:rPr>
                <w:noProof/>
                <w:webHidden/>
              </w:rPr>
              <w:fldChar w:fldCharType="begin"/>
            </w:r>
            <w:r w:rsidR="000B103B">
              <w:rPr>
                <w:noProof/>
                <w:webHidden/>
              </w:rPr>
              <w:instrText xml:space="preserve"> PAGEREF _Toc33825609 \h </w:instrText>
            </w:r>
            <w:r w:rsidR="000B103B">
              <w:rPr>
                <w:noProof/>
                <w:webHidden/>
              </w:rPr>
            </w:r>
            <w:r w:rsidR="000B103B">
              <w:rPr>
                <w:noProof/>
                <w:webHidden/>
              </w:rPr>
              <w:fldChar w:fldCharType="separate"/>
            </w:r>
            <w:r w:rsidR="000B103B">
              <w:rPr>
                <w:noProof/>
                <w:webHidden/>
              </w:rPr>
              <w:t>4</w:t>
            </w:r>
            <w:r w:rsidR="000B103B">
              <w:rPr>
                <w:noProof/>
                <w:webHidden/>
              </w:rPr>
              <w:fldChar w:fldCharType="end"/>
            </w:r>
          </w:hyperlink>
        </w:p>
        <w:p w14:paraId="1C4B9CC5" w14:textId="3A9F7C24" w:rsidR="000B103B" w:rsidRDefault="00CA796D">
          <w:pPr>
            <w:pStyle w:val="TOC1"/>
            <w:rPr>
              <w:rFonts w:asciiTheme="minorHAnsi" w:hAnsiTheme="minorHAnsi" w:cstheme="minorBidi"/>
              <w:b w:val="0"/>
              <w:color w:val="auto"/>
              <w:sz w:val="22"/>
            </w:rPr>
          </w:pPr>
          <w:hyperlink w:anchor="_Toc33825610" w:history="1">
            <w:r w:rsidR="000B103B" w:rsidRPr="00C332E0">
              <w:rPr>
                <w:rStyle w:val="Hyperlink"/>
                <w:rFonts w:ascii="Calibri Light" w:hAnsi="Calibri Light" w:cs="Calibri Light"/>
              </w:rPr>
              <w:t>Technical Specifications</w:t>
            </w:r>
            <w:r w:rsidR="000B103B">
              <w:rPr>
                <w:webHidden/>
              </w:rPr>
              <w:tab/>
            </w:r>
            <w:r w:rsidR="000B103B">
              <w:rPr>
                <w:webHidden/>
              </w:rPr>
              <w:fldChar w:fldCharType="begin"/>
            </w:r>
            <w:r w:rsidR="000B103B">
              <w:rPr>
                <w:webHidden/>
              </w:rPr>
              <w:instrText xml:space="preserve"> PAGEREF _Toc33825610 \h </w:instrText>
            </w:r>
            <w:r w:rsidR="000B103B">
              <w:rPr>
                <w:webHidden/>
              </w:rPr>
            </w:r>
            <w:r w:rsidR="000B103B">
              <w:rPr>
                <w:webHidden/>
              </w:rPr>
              <w:fldChar w:fldCharType="separate"/>
            </w:r>
            <w:r w:rsidR="000B103B">
              <w:rPr>
                <w:webHidden/>
              </w:rPr>
              <w:t>5</w:t>
            </w:r>
            <w:r w:rsidR="000B103B">
              <w:rPr>
                <w:webHidden/>
              </w:rPr>
              <w:fldChar w:fldCharType="end"/>
            </w:r>
          </w:hyperlink>
        </w:p>
        <w:p w14:paraId="1BC9FE98" w14:textId="1F501199" w:rsidR="000B103B" w:rsidRDefault="00CA796D">
          <w:pPr>
            <w:pStyle w:val="TOC2"/>
            <w:rPr>
              <w:b w:val="0"/>
              <w:noProof/>
              <w:color w:val="auto"/>
              <w:sz w:val="22"/>
            </w:rPr>
          </w:pPr>
          <w:hyperlink w:anchor="_Toc33825611" w:history="1">
            <w:r w:rsidR="000B103B" w:rsidRPr="00C332E0">
              <w:rPr>
                <w:rStyle w:val="Hyperlink"/>
                <w:rFonts w:ascii="Calibri Light" w:hAnsi="Calibri Light" w:cs="Calibri Light"/>
                <w:noProof/>
              </w:rPr>
              <w:t>Class LinearAlgebraOperations</w:t>
            </w:r>
            <w:r w:rsidR="000B103B">
              <w:rPr>
                <w:noProof/>
                <w:webHidden/>
              </w:rPr>
              <w:tab/>
            </w:r>
            <w:r w:rsidR="000B103B">
              <w:rPr>
                <w:noProof/>
                <w:webHidden/>
              </w:rPr>
              <w:fldChar w:fldCharType="begin"/>
            </w:r>
            <w:r w:rsidR="000B103B">
              <w:rPr>
                <w:noProof/>
                <w:webHidden/>
              </w:rPr>
              <w:instrText xml:space="preserve"> PAGEREF _Toc33825611 \h </w:instrText>
            </w:r>
            <w:r w:rsidR="000B103B">
              <w:rPr>
                <w:noProof/>
                <w:webHidden/>
              </w:rPr>
            </w:r>
            <w:r w:rsidR="000B103B">
              <w:rPr>
                <w:noProof/>
                <w:webHidden/>
              </w:rPr>
              <w:fldChar w:fldCharType="separate"/>
            </w:r>
            <w:r w:rsidR="000B103B">
              <w:rPr>
                <w:noProof/>
                <w:webHidden/>
              </w:rPr>
              <w:t>5</w:t>
            </w:r>
            <w:r w:rsidR="000B103B">
              <w:rPr>
                <w:noProof/>
                <w:webHidden/>
              </w:rPr>
              <w:fldChar w:fldCharType="end"/>
            </w:r>
          </w:hyperlink>
        </w:p>
        <w:p w14:paraId="2F38DC92" w14:textId="4D4F2D3B" w:rsidR="000B103B" w:rsidRDefault="00CA796D">
          <w:pPr>
            <w:pStyle w:val="TOC3"/>
            <w:rPr>
              <w:b w:val="0"/>
              <w:noProof/>
              <w:color w:val="auto"/>
              <w:sz w:val="22"/>
            </w:rPr>
          </w:pPr>
          <w:hyperlink w:anchor="_Toc33825612" w:history="1">
            <w:r w:rsidR="000B103B" w:rsidRPr="00C332E0">
              <w:rPr>
                <w:rStyle w:val="Hyperlink"/>
                <w:rFonts w:ascii="Calibri Light" w:hAnsi="Calibri Light" w:cs="Calibri Light"/>
                <w:noProof/>
              </w:rPr>
              <w:t>Private Members</w:t>
            </w:r>
            <w:r w:rsidR="000B103B">
              <w:rPr>
                <w:noProof/>
                <w:webHidden/>
              </w:rPr>
              <w:tab/>
            </w:r>
            <w:r w:rsidR="000B103B">
              <w:rPr>
                <w:noProof/>
                <w:webHidden/>
              </w:rPr>
              <w:fldChar w:fldCharType="begin"/>
            </w:r>
            <w:r w:rsidR="000B103B">
              <w:rPr>
                <w:noProof/>
                <w:webHidden/>
              </w:rPr>
              <w:instrText xml:space="preserve"> PAGEREF _Toc33825612 \h </w:instrText>
            </w:r>
            <w:r w:rsidR="000B103B">
              <w:rPr>
                <w:noProof/>
                <w:webHidden/>
              </w:rPr>
            </w:r>
            <w:r w:rsidR="000B103B">
              <w:rPr>
                <w:noProof/>
                <w:webHidden/>
              </w:rPr>
              <w:fldChar w:fldCharType="separate"/>
            </w:r>
            <w:r w:rsidR="000B103B">
              <w:rPr>
                <w:noProof/>
                <w:webHidden/>
              </w:rPr>
              <w:t>5</w:t>
            </w:r>
            <w:r w:rsidR="000B103B">
              <w:rPr>
                <w:noProof/>
                <w:webHidden/>
              </w:rPr>
              <w:fldChar w:fldCharType="end"/>
            </w:r>
          </w:hyperlink>
        </w:p>
        <w:p w14:paraId="33728E3A" w14:textId="3A497A89" w:rsidR="000B103B" w:rsidRDefault="00CA796D">
          <w:pPr>
            <w:pStyle w:val="TOC3"/>
            <w:rPr>
              <w:b w:val="0"/>
              <w:noProof/>
              <w:color w:val="auto"/>
              <w:sz w:val="22"/>
            </w:rPr>
          </w:pPr>
          <w:hyperlink w:anchor="_Toc33825613" w:history="1">
            <w:r w:rsidR="000B103B" w:rsidRPr="00C332E0">
              <w:rPr>
                <w:rStyle w:val="Hyperlink"/>
                <w:rFonts w:ascii="Calibri Light" w:hAnsi="Calibri Light" w:cs="Calibri Light"/>
                <w:noProof/>
              </w:rPr>
              <w:t>Public Members</w:t>
            </w:r>
            <w:r w:rsidR="000B103B">
              <w:rPr>
                <w:noProof/>
                <w:webHidden/>
              </w:rPr>
              <w:tab/>
            </w:r>
            <w:r w:rsidR="000B103B">
              <w:rPr>
                <w:noProof/>
                <w:webHidden/>
              </w:rPr>
              <w:fldChar w:fldCharType="begin"/>
            </w:r>
            <w:r w:rsidR="000B103B">
              <w:rPr>
                <w:noProof/>
                <w:webHidden/>
              </w:rPr>
              <w:instrText xml:space="preserve"> PAGEREF _Toc33825613 \h </w:instrText>
            </w:r>
            <w:r w:rsidR="000B103B">
              <w:rPr>
                <w:noProof/>
                <w:webHidden/>
              </w:rPr>
            </w:r>
            <w:r w:rsidR="000B103B">
              <w:rPr>
                <w:noProof/>
                <w:webHidden/>
              </w:rPr>
              <w:fldChar w:fldCharType="separate"/>
            </w:r>
            <w:r w:rsidR="000B103B">
              <w:rPr>
                <w:noProof/>
                <w:webHidden/>
              </w:rPr>
              <w:t>8</w:t>
            </w:r>
            <w:r w:rsidR="000B103B">
              <w:rPr>
                <w:noProof/>
                <w:webHidden/>
              </w:rPr>
              <w:fldChar w:fldCharType="end"/>
            </w:r>
          </w:hyperlink>
        </w:p>
        <w:p w14:paraId="4CC721F5" w14:textId="1D0AA99E" w:rsidR="000B103B" w:rsidRDefault="00CA796D">
          <w:pPr>
            <w:pStyle w:val="TOC1"/>
            <w:rPr>
              <w:rFonts w:asciiTheme="minorHAnsi" w:hAnsiTheme="minorHAnsi" w:cstheme="minorBidi"/>
              <w:b w:val="0"/>
              <w:color w:val="auto"/>
              <w:sz w:val="22"/>
            </w:rPr>
          </w:pPr>
          <w:hyperlink w:anchor="_Toc33825614" w:history="1">
            <w:r w:rsidR="000B103B" w:rsidRPr="00C332E0">
              <w:rPr>
                <w:rStyle w:val="Hyperlink"/>
                <w:rFonts w:ascii="Calibri Light" w:hAnsi="Calibri Light" w:cs="Calibri Light"/>
              </w:rPr>
              <w:t>Compile and Execution</w:t>
            </w:r>
            <w:r w:rsidR="000B103B">
              <w:rPr>
                <w:webHidden/>
              </w:rPr>
              <w:tab/>
            </w:r>
            <w:r w:rsidR="000B103B">
              <w:rPr>
                <w:webHidden/>
              </w:rPr>
              <w:fldChar w:fldCharType="begin"/>
            </w:r>
            <w:r w:rsidR="000B103B">
              <w:rPr>
                <w:webHidden/>
              </w:rPr>
              <w:instrText xml:space="preserve"> PAGEREF _Toc33825614 \h </w:instrText>
            </w:r>
            <w:r w:rsidR="000B103B">
              <w:rPr>
                <w:webHidden/>
              </w:rPr>
            </w:r>
            <w:r w:rsidR="000B103B">
              <w:rPr>
                <w:webHidden/>
              </w:rPr>
              <w:fldChar w:fldCharType="separate"/>
            </w:r>
            <w:r w:rsidR="000B103B">
              <w:rPr>
                <w:webHidden/>
              </w:rPr>
              <w:t>9</w:t>
            </w:r>
            <w:r w:rsidR="000B103B">
              <w:rPr>
                <w:webHidden/>
              </w:rPr>
              <w:fldChar w:fldCharType="end"/>
            </w:r>
          </w:hyperlink>
        </w:p>
        <w:p w14:paraId="609C66ED" w14:textId="16F36FEC" w:rsidR="002C3F7F" w:rsidRDefault="002C3F7F" w:rsidP="002C3F7F">
          <w:r>
            <w:rPr>
              <w:bCs/>
              <w:noProof/>
            </w:rPr>
            <w:fldChar w:fldCharType="end"/>
          </w:r>
        </w:p>
      </w:sdtContent>
    </w:sdt>
    <w:p w14:paraId="6B258509" w14:textId="77777777" w:rsidR="002C3F7F" w:rsidRPr="00F343BC" w:rsidRDefault="002C3F7F" w:rsidP="002C3F7F">
      <w:pPr>
        <w:rPr>
          <w:rFonts w:ascii="Calibri Light" w:hAnsi="Calibri Light" w:cs="Calibri Light"/>
          <w:bCs/>
          <w:noProof/>
        </w:rPr>
      </w:pPr>
      <w:r w:rsidRPr="00F343BC">
        <w:rPr>
          <w:rFonts w:ascii="Calibri Light" w:hAnsi="Calibri Light" w:cs="Calibri Light"/>
          <w:bCs/>
          <w:noProof/>
        </w:rPr>
        <w:t xml:space="preserve"> </w:t>
      </w:r>
    </w:p>
    <w:p w14:paraId="04632994" w14:textId="77777777" w:rsidR="002C3F7F" w:rsidRPr="00F343BC" w:rsidRDefault="002C3F7F">
      <w:pPr>
        <w:rPr>
          <w:rFonts w:ascii="Calibri Light" w:hAnsi="Calibri Light" w:cs="Calibri Light"/>
          <w:bCs/>
          <w:noProof/>
        </w:rPr>
      </w:pPr>
    </w:p>
    <w:p w14:paraId="4F518CE8" w14:textId="18E2EBD3" w:rsidR="000966A9" w:rsidRPr="00F343BC" w:rsidRDefault="00001D47">
      <w:p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                                   </w:t>
      </w:r>
    </w:p>
    <w:p w14:paraId="2F4AA980" w14:textId="3788FD1C" w:rsidR="00D077E9" w:rsidRPr="00F343BC" w:rsidRDefault="00D077E9">
      <w:pPr>
        <w:spacing w:after="200"/>
        <w:rPr>
          <w:rFonts w:ascii="Calibri Light" w:hAnsi="Calibri Light" w:cs="Calibri Light"/>
        </w:rPr>
      </w:pPr>
    </w:p>
    <w:p w14:paraId="1D62EDE5" w14:textId="774D320B" w:rsidR="000966A9" w:rsidRPr="00F343BC" w:rsidRDefault="000966A9">
      <w:pPr>
        <w:spacing w:after="200"/>
        <w:rPr>
          <w:rFonts w:ascii="Calibri Light" w:hAnsi="Calibri Light" w:cs="Calibri Light"/>
        </w:rPr>
      </w:pPr>
    </w:p>
    <w:p w14:paraId="6785D79D" w14:textId="14AD998C" w:rsidR="000966A9" w:rsidRPr="00F343BC" w:rsidRDefault="000966A9">
      <w:pPr>
        <w:spacing w:after="200"/>
        <w:rPr>
          <w:rFonts w:ascii="Calibri Light" w:hAnsi="Calibri Light" w:cs="Calibri Light"/>
        </w:rPr>
      </w:pPr>
    </w:p>
    <w:p w14:paraId="62E85ED5" w14:textId="078AFC75" w:rsidR="000966A9" w:rsidRPr="00F343BC" w:rsidRDefault="000966A9">
      <w:pPr>
        <w:spacing w:after="200"/>
        <w:rPr>
          <w:rFonts w:ascii="Calibri Light" w:hAnsi="Calibri Light" w:cs="Calibri Light"/>
        </w:rPr>
      </w:pPr>
    </w:p>
    <w:p w14:paraId="7A03B744" w14:textId="7B9AB6B1" w:rsidR="000966A9" w:rsidRPr="00F343BC" w:rsidRDefault="000966A9">
      <w:pPr>
        <w:spacing w:after="200"/>
        <w:rPr>
          <w:rFonts w:ascii="Calibri Light" w:hAnsi="Calibri Light" w:cs="Calibri Light"/>
        </w:rPr>
      </w:pPr>
    </w:p>
    <w:p w14:paraId="795FA267" w14:textId="64E63E3B" w:rsidR="000966A9" w:rsidRPr="00F343BC" w:rsidRDefault="000966A9">
      <w:pPr>
        <w:spacing w:after="200"/>
        <w:rPr>
          <w:rFonts w:ascii="Calibri Light" w:hAnsi="Calibri Light" w:cs="Calibri Light"/>
        </w:rPr>
      </w:pPr>
    </w:p>
    <w:p w14:paraId="6FEE3E2A" w14:textId="21D3BE35" w:rsidR="000966A9" w:rsidRPr="00F343BC" w:rsidRDefault="000966A9">
      <w:pPr>
        <w:spacing w:after="200"/>
        <w:rPr>
          <w:rFonts w:ascii="Calibri Light" w:hAnsi="Calibri Light" w:cs="Calibri Light"/>
        </w:rPr>
      </w:pPr>
    </w:p>
    <w:p w14:paraId="5334AEED" w14:textId="2727925D" w:rsidR="000966A9" w:rsidRPr="00F343BC" w:rsidRDefault="000966A9">
      <w:pPr>
        <w:spacing w:after="200"/>
        <w:rPr>
          <w:rFonts w:ascii="Calibri Light" w:hAnsi="Calibri Light" w:cs="Calibri Light"/>
        </w:rPr>
      </w:pPr>
    </w:p>
    <w:p w14:paraId="3426D294" w14:textId="5069349B" w:rsidR="000966A9" w:rsidRPr="00F343BC" w:rsidRDefault="000966A9">
      <w:pPr>
        <w:spacing w:after="200"/>
        <w:rPr>
          <w:rFonts w:ascii="Calibri Light" w:hAnsi="Calibri Light" w:cs="Calibri Light"/>
        </w:rPr>
      </w:pPr>
    </w:p>
    <w:p w14:paraId="6F140B07" w14:textId="6EF7FAE2" w:rsidR="000966A9" w:rsidRPr="00F343BC" w:rsidRDefault="000966A9">
      <w:pPr>
        <w:spacing w:after="200"/>
        <w:rPr>
          <w:rFonts w:ascii="Calibri Light" w:hAnsi="Calibri Light" w:cs="Calibri Light"/>
        </w:rPr>
      </w:pPr>
    </w:p>
    <w:p w14:paraId="3A60AD4F" w14:textId="29E57742" w:rsidR="000966A9" w:rsidRPr="00F343BC" w:rsidRDefault="000966A9">
      <w:pPr>
        <w:spacing w:after="200"/>
        <w:rPr>
          <w:rFonts w:ascii="Calibri Light" w:hAnsi="Calibri Light" w:cs="Calibri Light"/>
        </w:rPr>
      </w:pPr>
    </w:p>
    <w:p w14:paraId="7A36E1FA" w14:textId="4F59B6F8" w:rsidR="006A26A0" w:rsidRPr="00F343BC" w:rsidRDefault="000966A9" w:rsidP="006A26A0">
      <w:pPr>
        <w:pStyle w:val="Heading1"/>
        <w:rPr>
          <w:rFonts w:ascii="Calibri Light" w:hAnsi="Calibri Light" w:cs="Calibri Light"/>
        </w:rPr>
      </w:pPr>
      <w:bookmarkStart w:id="3" w:name="_Toc33825606"/>
      <w:r w:rsidRPr="00F343BC">
        <w:rPr>
          <w:rFonts w:ascii="Calibri Light" w:hAnsi="Calibri Light" w:cs="Calibri Light"/>
        </w:rPr>
        <w:lastRenderedPageBreak/>
        <w:t>Introduction</w:t>
      </w:r>
      <w:bookmarkEnd w:id="3"/>
    </w:p>
    <w:p w14:paraId="5F8364C1" w14:textId="77777777" w:rsidR="00E543E4" w:rsidRPr="00F343BC" w:rsidRDefault="006A26A0" w:rsidP="00E543E4">
      <w:pPr>
        <w:pStyle w:val="Content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The goal is to implement a high</w:t>
      </w:r>
      <w:r w:rsidR="00E543E4" w:rsidRPr="00F343BC">
        <w:rPr>
          <w:rFonts w:ascii="Calibri Light" w:hAnsi="Calibri Light" w:cs="Calibri Light"/>
        </w:rPr>
        <w:t>-</w:t>
      </w:r>
      <w:r w:rsidRPr="00F343BC">
        <w:rPr>
          <w:rFonts w:ascii="Calibri Light" w:hAnsi="Calibri Light" w:cs="Calibri Light"/>
        </w:rPr>
        <w:t>performance</w:t>
      </w:r>
      <w:r w:rsidR="00E543E4" w:rsidRPr="00F343BC">
        <w:rPr>
          <w:rFonts w:ascii="Calibri Light" w:hAnsi="Calibri Light" w:cs="Calibri Light"/>
        </w:rPr>
        <w:t>,</w:t>
      </w:r>
      <w:r w:rsidRPr="00F343BC">
        <w:rPr>
          <w:rFonts w:ascii="Calibri Light" w:hAnsi="Calibri Light" w:cs="Calibri Light"/>
        </w:rPr>
        <w:t xml:space="preserve"> portable linear algebra li</w:t>
      </w:r>
      <w:r w:rsidR="00E543E4" w:rsidRPr="00F343BC">
        <w:rPr>
          <w:rFonts w:ascii="Calibri Light" w:hAnsi="Calibri Light" w:cs="Calibri Light"/>
        </w:rPr>
        <w:t>brary. As a start this library will perform two matrix operations:</w:t>
      </w:r>
    </w:p>
    <w:p w14:paraId="3FCD2FB8" w14:textId="267998D6" w:rsidR="006A26A0" w:rsidRPr="00F343BC" w:rsidRDefault="00E543E4" w:rsidP="00E543E4">
      <w:pPr>
        <w:pStyle w:val="Content"/>
        <w:numPr>
          <w:ilvl w:val="0"/>
          <w:numId w:val="1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Transpose of a Matrix</w:t>
      </w:r>
    </w:p>
    <w:p w14:paraId="4A539ABA" w14:textId="0C2071C1" w:rsidR="00E543E4" w:rsidRPr="00F343BC" w:rsidRDefault="00E543E4" w:rsidP="006A26A0">
      <w:pPr>
        <w:pStyle w:val="Content"/>
        <w:numPr>
          <w:ilvl w:val="0"/>
          <w:numId w:val="1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Matrix Multiplication</w:t>
      </w:r>
    </w:p>
    <w:p w14:paraId="53B8AADE" w14:textId="77777777" w:rsidR="00E543E4" w:rsidRPr="00F343BC" w:rsidRDefault="00E543E4" w:rsidP="00E543E4">
      <w:pPr>
        <w:pStyle w:val="Content"/>
        <w:rPr>
          <w:rFonts w:ascii="Calibri Light" w:hAnsi="Calibri Light" w:cs="Calibri Light"/>
        </w:rPr>
      </w:pPr>
    </w:p>
    <w:p w14:paraId="7EF22F75" w14:textId="6F4F2537" w:rsidR="006A26A0" w:rsidRPr="00F343BC" w:rsidRDefault="006A26A0" w:rsidP="006A26A0">
      <w:pPr>
        <w:pStyle w:val="Heading1"/>
        <w:rPr>
          <w:rFonts w:ascii="Calibri Light" w:hAnsi="Calibri Light" w:cs="Calibri Light"/>
        </w:rPr>
      </w:pPr>
      <w:bookmarkStart w:id="4" w:name="_Toc33825607"/>
      <w:r w:rsidRPr="00F343BC">
        <w:rPr>
          <w:rFonts w:ascii="Calibri Light" w:hAnsi="Calibri Light" w:cs="Calibri Light"/>
        </w:rPr>
        <w:t>System Requirements</w:t>
      </w:r>
      <w:bookmarkEnd w:id="4"/>
    </w:p>
    <w:p w14:paraId="25C39A38" w14:textId="0463B335" w:rsidR="006A26A0" w:rsidRPr="00F343BC" w:rsidRDefault="006A26A0" w:rsidP="006A26A0">
      <w:pPr>
        <w:pStyle w:val="Heading2"/>
        <w:rPr>
          <w:rFonts w:ascii="Calibri Light" w:hAnsi="Calibri Light" w:cs="Calibri Light"/>
        </w:rPr>
      </w:pPr>
      <w:bookmarkStart w:id="5" w:name="_Toc33825608"/>
      <w:r w:rsidRPr="00F343BC">
        <w:rPr>
          <w:rFonts w:ascii="Calibri Light" w:hAnsi="Calibri Light" w:cs="Calibri Light"/>
        </w:rPr>
        <w:t>Hardware Requirements</w:t>
      </w:r>
      <w:bookmarkEnd w:id="5"/>
    </w:p>
    <w:p w14:paraId="554B50E8" w14:textId="1E9488F8" w:rsidR="00001D47" w:rsidRPr="00F343BC" w:rsidRDefault="00E543E4" w:rsidP="00E543E4">
      <w:pPr>
        <w:pStyle w:val="ListParagraph"/>
        <w:numPr>
          <w:ilvl w:val="0"/>
          <w:numId w:val="2"/>
        </w:numPr>
        <w:rPr>
          <w:rFonts w:ascii="Calibri Light" w:hAnsi="Calibri Light" w:cs="Calibri Light"/>
          <w:b w:val="0"/>
          <w:bCs/>
        </w:rPr>
      </w:pPr>
      <w:r w:rsidRPr="00F343BC">
        <w:rPr>
          <w:rFonts w:ascii="Calibri Light" w:hAnsi="Calibri Light" w:cs="Calibri Light"/>
          <w:b w:val="0"/>
          <w:bCs/>
        </w:rPr>
        <w:t>Operating System – Windows (Vista and higher), Linux or Mac</w:t>
      </w:r>
    </w:p>
    <w:p w14:paraId="0B4B63A5" w14:textId="77777777" w:rsidR="00001D47" w:rsidRPr="00F343BC" w:rsidRDefault="00001D47" w:rsidP="00E543E4">
      <w:pPr>
        <w:pStyle w:val="ListParagraph"/>
        <w:numPr>
          <w:ilvl w:val="0"/>
          <w:numId w:val="2"/>
        </w:numPr>
        <w:rPr>
          <w:rFonts w:ascii="Calibri Light" w:hAnsi="Calibri Light" w:cs="Calibri Light"/>
          <w:b w:val="0"/>
          <w:bCs/>
        </w:rPr>
      </w:pPr>
      <w:r w:rsidRPr="00F343BC">
        <w:rPr>
          <w:rFonts w:ascii="Calibri Light" w:hAnsi="Calibri Light" w:cs="Calibri Light"/>
          <w:b w:val="0"/>
          <w:bCs/>
        </w:rPr>
        <w:t>Minimum RAM Size – 4 MB</w:t>
      </w:r>
    </w:p>
    <w:p w14:paraId="581E9A17" w14:textId="77777777" w:rsidR="00001D47" w:rsidRPr="00F343BC" w:rsidRDefault="00001D47" w:rsidP="00001D47">
      <w:pPr>
        <w:pStyle w:val="ListParagraph"/>
        <w:numPr>
          <w:ilvl w:val="0"/>
          <w:numId w:val="2"/>
        </w:numPr>
        <w:rPr>
          <w:rFonts w:ascii="Calibri Light" w:hAnsi="Calibri Light" w:cs="Calibri Light"/>
          <w:b w:val="0"/>
          <w:bCs/>
        </w:rPr>
      </w:pPr>
      <w:r w:rsidRPr="00F343BC">
        <w:rPr>
          <w:rFonts w:ascii="Calibri Light" w:hAnsi="Calibri Light" w:cs="Calibri Light"/>
          <w:b w:val="0"/>
          <w:bCs/>
        </w:rPr>
        <w:t>Minimum Hard Drive Space – 20 MB</w:t>
      </w:r>
    </w:p>
    <w:p w14:paraId="7FDE9F5D" w14:textId="00FF2AEE" w:rsidR="00E543E4" w:rsidRPr="00F343BC" w:rsidRDefault="00001D47" w:rsidP="00001D47">
      <w:pPr>
        <w:pStyle w:val="ListParagraph"/>
        <w:rPr>
          <w:rFonts w:ascii="Calibri Light" w:hAnsi="Calibri Light" w:cs="Calibri Light"/>
          <w:b w:val="0"/>
          <w:bCs/>
        </w:rPr>
      </w:pPr>
      <w:r w:rsidRPr="00F343BC">
        <w:rPr>
          <w:rFonts w:ascii="Calibri Light" w:hAnsi="Calibri Light" w:cs="Calibri Light"/>
          <w:b w:val="0"/>
          <w:bCs/>
        </w:rPr>
        <w:t xml:space="preserve"> </w:t>
      </w:r>
      <w:r w:rsidR="00E543E4" w:rsidRPr="00F343BC">
        <w:rPr>
          <w:rFonts w:ascii="Calibri Light" w:hAnsi="Calibri Light" w:cs="Calibri Light"/>
          <w:b w:val="0"/>
          <w:bCs/>
        </w:rPr>
        <w:tab/>
      </w:r>
    </w:p>
    <w:p w14:paraId="7C1E7D02" w14:textId="290A55F3" w:rsidR="006A26A0" w:rsidRPr="00F343BC" w:rsidRDefault="006A26A0" w:rsidP="006A26A0">
      <w:pPr>
        <w:pStyle w:val="Heading2"/>
        <w:rPr>
          <w:rFonts w:ascii="Calibri Light" w:hAnsi="Calibri Light" w:cs="Calibri Light"/>
        </w:rPr>
      </w:pPr>
      <w:bookmarkStart w:id="6" w:name="_Toc33825609"/>
      <w:r w:rsidRPr="00F343BC">
        <w:rPr>
          <w:rFonts w:ascii="Calibri Light" w:hAnsi="Calibri Light" w:cs="Calibri Light"/>
        </w:rPr>
        <w:t>Software Requirements</w:t>
      </w:r>
      <w:bookmarkEnd w:id="6"/>
    </w:p>
    <w:p w14:paraId="0C90184F" w14:textId="7508C3D5" w:rsidR="00001D47" w:rsidRPr="00F343BC" w:rsidRDefault="00001D47" w:rsidP="00001D47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 w:val="0"/>
          <w:bCs/>
        </w:rPr>
        <w:t>Language – C++</w:t>
      </w:r>
    </w:p>
    <w:p w14:paraId="07229583" w14:textId="77777777" w:rsidR="00001D47" w:rsidRPr="00F343BC" w:rsidRDefault="00001D47" w:rsidP="00001D47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 w:val="0"/>
          <w:bCs/>
        </w:rPr>
        <w:t xml:space="preserve">IDE – </w:t>
      </w:r>
    </w:p>
    <w:p w14:paraId="6C4DBBC3" w14:textId="0E871752" w:rsidR="00001D47" w:rsidRPr="00F343BC" w:rsidRDefault="00001D47" w:rsidP="00001D47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Windows</w:t>
      </w:r>
      <w:r w:rsidRPr="00F343BC">
        <w:rPr>
          <w:rFonts w:ascii="Calibri Light" w:hAnsi="Calibri Light" w:cs="Calibri Light"/>
          <w:b w:val="0"/>
          <w:bCs/>
        </w:rPr>
        <w:t>: Any IDE (Visual Studio, Borland C++, Turbo C++, etc.)</w:t>
      </w:r>
    </w:p>
    <w:p w14:paraId="1E35BC57" w14:textId="281A9360" w:rsidR="00001D47" w:rsidRPr="00F343BC" w:rsidRDefault="00001D47" w:rsidP="00001D47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MAC and Linux</w:t>
      </w:r>
      <w:r w:rsidRPr="00F343BC">
        <w:rPr>
          <w:rFonts w:ascii="Calibri Light" w:hAnsi="Calibri Light" w:cs="Calibri Light"/>
          <w:b w:val="0"/>
          <w:bCs/>
        </w:rPr>
        <w:t>: Text Editor and Terminal</w:t>
      </w:r>
    </w:p>
    <w:p w14:paraId="18E30FA1" w14:textId="77777777" w:rsidR="00001D47" w:rsidRPr="00F343BC" w:rsidRDefault="00001D47" w:rsidP="00001D47">
      <w:pPr>
        <w:rPr>
          <w:rFonts w:ascii="Calibri Light" w:hAnsi="Calibri Light" w:cs="Calibri Light"/>
        </w:rPr>
      </w:pPr>
    </w:p>
    <w:p w14:paraId="6E22FD3B" w14:textId="21700098" w:rsidR="006A26A0" w:rsidRPr="00F343BC" w:rsidRDefault="006A26A0" w:rsidP="006A26A0">
      <w:pPr>
        <w:rPr>
          <w:rFonts w:ascii="Calibri Light" w:hAnsi="Calibri Light" w:cs="Calibri Light"/>
        </w:rPr>
      </w:pPr>
    </w:p>
    <w:p w14:paraId="60D3833C" w14:textId="2D5E8198" w:rsidR="00A847FF" w:rsidRPr="00F343BC" w:rsidRDefault="00A847FF" w:rsidP="006A26A0">
      <w:pPr>
        <w:rPr>
          <w:rFonts w:ascii="Calibri Light" w:hAnsi="Calibri Light" w:cs="Calibri Light"/>
        </w:rPr>
      </w:pPr>
    </w:p>
    <w:p w14:paraId="1D9E742B" w14:textId="23C50F21" w:rsidR="00A847FF" w:rsidRPr="00F343BC" w:rsidRDefault="00A847FF" w:rsidP="006A26A0">
      <w:pPr>
        <w:rPr>
          <w:rFonts w:ascii="Calibri Light" w:hAnsi="Calibri Light" w:cs="Calibri Light"/>
        </w:rPr>
      </w:pPr>
    </w:p>
    <w:p w14:paraId="59E2353C" w14:textId="6B41FBC9" w:rsidR="00A847FF" w:rsidRPr="00F343BC" w:rsidRDefault="00A847FF" w:rsidP="006A26A0">
      <w:pPr>
        <w:rPr>
          <w:rFonts w:ascii="Calibri Light" w:hAnsi="Calibri Light" w:cs="Calibri Light"/>
        </w:rPr>
      </w:pPr>
    </w:p>
    <w:p w14:paraId="5D65368B" w14:textId="4F52B487" w:rsidR="00A847FF" w:rsidRPr="00F343BC" w:rsidRDefault="00A847FF" w:rsidP="006A26A0">
      <w:pPr>
        <w:rPr>
          <w:rFonts w:ascii="Calibri Light" w:hAnsi="Calibri Light" w:cs="Calibri Light"/>
        </w:rPr>
      </w:pPr>
    </w:p>
    <w:p w14:paraId="32E491D6" w14:textId="579E7B89" w:rsidR="00A847FF" w:rsidRPr="00F343BC" w:rsidRDefault="00A847FF" w:rsidP="006A26A0">
      <w:pPr>
        <w:rPr>
          <w:rFonts w:ascii="Calibri Light" w:hAnsi="Calibri Light" w:cs="Calibri Light"/>
        </w:rPr>
      </w:pPr>
    </w:p>
    <w:p w14:paraId="75F61314" w14:textId="4E62A549" w:rsidR="00A847FF" w:rsidRPr="00F343BC" w:rsidRDefault="00A847FF" w:rsidP="006A26A0">
      <w:pPr>
        <w:rPr>
          <w:rFonts w:ascii="Calibri Light" w:hAnsi="Calibri Light" w:cs="Calibri Light"/>
        </w:rPr>
      </w:pPr>
    </w:p>
    <w:p w14:paraId="396BAEFF" w14:textId="3C4C12F1" w:rsidR="00A847FF" w:rsidRPr="00F343BC" w:rsidRDefault="00A847FF" w:rsidP="006A26A0">
      <w:pPr>
        <w:rPr>
          <w:rFonts w:ascii="Calibri Light" w:hAnsi="Calibri Light" w:cs="Calibri Light"/>
        </w:rPr>
      </w:pPr>
    </w:p>
    <w:p w14:paraId="4D7F78FF" w14:textId="5AC9CBD8" w:rsidR="00A847FF" w:rsidRPr="00F343BC" w:rsidRDefault="00A847FF" w:rsidP="006A26A0">
      <w:pPr>
        <w:rPr>
          <w:rFonts w:ascii="Calibri Light" w:hAnsi="Calibri Light" w:cs="Calibri Light"/>
        </w:rPr>
      </w:pPr>
    </w:p>
    <w:p w14:paraId="0A9DF404" w14:textId="77777777" w:rsidR="00A847FF" w:rsidRPr="00F343BC" w:rsidRDefault="00A847FF" w:rsidP="006A26A0">
      <w:pPr>
        <w:rPr>
          <w:rFonts w:ascii="Calibri Light" w:hAnsi="Calibri Light" w:cs="Calibri Light"/>
        </w:rPr>
      </w:pPr>
    </w:p>
    <w:p w14:paraId="144941D7" w14:textId="4F305CE6" w:rsidR="006A26A0" w:rsidRPr="00F343BC" w:rsidRDefault="00001D47" w:rsidP="006A26A0">
      <w:pPr>
        <w:pStyle w:val="Heading1"/>
        <w:rPr>
          <w:rFonts w:ascii="Calibri Light" w:hAnsi="Calibri Light" w:cs="Calibri Light"/>
        </w:rPr>
      </w:pPr>
      <w:bookmarkStart w:id="7" w:name="_Toc33825610"/>
      <w:r w:rsidRPr="00F343BC">
        <w:rPr>
          <w:rFonts w:ascii="Calibri Light" w:hAnsi="Calibri Light" w:cs="Calibri Light"/>
        </w:rPr>
        <w:lastRenderedPageBreak/>
        <w:t>Technical Specifications</w:t>
      </w:r>
      <w:bookmarkEnd w:id="7"/>
    </w:p>
    <w:p w14:paraId="0D68CAE2" w14:textId="3D81DDA0" w:rsidR="00001D47" w:rsidRPr="00F343BC" w:rsidRDefault="00001D47" w:rsidP="00001D47">
      <w:pPr>
        <w:pStyle w:val="Content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The </w:t>
      </w:r>
      <w:r w:rsidR="00CA0427" w:rsidRPr="00F343BC">
        <w:rPr>
          <w:rFonts w:ascii="Calibri Light" w:hAnsi="Calibri Light" w:cs="Calibri Light"/>
        </w:rPr>
        <w:t>code implements the below Linear Algebra Operations:</w:t>
      </w:r>
    </w:p>
    <w:p w14:paraId="3A201CBD" w14:textId="5856B3A9" w:rsidR="00CA0427" w:rsidRPr="00F343BC" w:rsidRDefault="00CA0427" w:rsidP="00CA0427">
      <w:pPr>
        <w:pStyle w:val="Content"/>
        <w:numPr>
          <w:ilvl w:val="0"/>
          <w:numId w:val="5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Matrix Transpose</w:t>
      </w:r>
    </w:p>
    <w:p w14:paraId="1137397B" w14:textId="6ED7BE4E" w:rsidR="00CA0427" w:rsidRPr="00F343BC" w:rsidRDefault="00CA0427" w:rsidP="00CA0427">
      <w:pPr>
        <w:pStyle w:val="Content"/>
        <w:numPr>
          <w:ilvl w:val="0"/>
          <w:numId w:val="5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Matrix Multiplication</w:t>
      </w:r>
    </w:p>
    <w:p w14:paraId="65ACBAA8" w14:textId="2E81B6D8" w:rsidR="00CA0427" w:rsidRPr="00F343BC" w:rsidRDefault="00CA0427" w:rsidP="00CA0427">
      <w:pPr>
        <w:pStyle w:val="Content"/>
        <w:rPr>
          <w:rFonts w:ascii="Calibri Light" w:hAnsi="Calibri Light" w:cs="Calibri Light"/>
        </w:rPr>
      </w:pPr>
    </w:p>
    <w:p w14:paraId="637C2191" w14:textId="05CEB3D0" w:rsidR="00556060" w:rsidRPr="00F343BC" w:rsidRDefault="00556060" w:rsidP="00556060">
      <w:pPr>
        <w:pStyle w:val="Heading2"/>
        <w:rPr>
          <w:rFonts w:ascii="Calibri Light" w:hAnsi="Calibri Light" w:cs="Calibri Light"/>
        </w:rPr>
      </w:pPr>
      <w:bookmarkStart w:id="8" w:name="_Toc33825611"/>
      <w:r w:rsidRPr="00F343BC">
        <w:rPr>
          <w:rFonts w:ascii="Calibri Light" w:hAnsi="Calibri Light" w:cs="Calibri Light"/>
        </w:rPr>
        <w:t>Class LinearAlgebraOperations</w:t>
      </w:r>
      <w:bookmarkEnd w:id="8"/>
    </w:p>
    <w:p w14:paraId="415040F4" w14:textId="0174F19D" w:rsidR="00CA0427" w:rsidRPr="00F343BC" w:rsidRDefault="00CA0427" w:rsidP="00CA0427">
      <w:pPr>
        <w:pStyle w:val="Content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The class </w:t>
      </w:r>
      <w:r w:rsidRPr="00F343BC">
        <w:rPr>
          <w:rFonts w:ascii="Calibri Light" w:hAnsi="Calibri Light" w:cs="Calibri Light"/>
          <w:b/>
          <w:bCs/>
        </w:rPr>
        <w:t>LinearAlgebraOperations</w:t>
      </w:r>
      <w:r w:rsidRPr="00F343BC">
        <w:rPr>
          <w:rFonts w:ascii="Calibri Light" w:hAnsi="Calibri Light" w:cs="Calibri Light"/>
        </w:rPr>
        <w:t xml:space="preserve"> is defined </w:t>
      </w:r>
      <w:r w:rsidR="00A847FF" w:rsidRPr="00F343BC">
        <w:rPr>
          <w:rFonts w:ascii="Calibri Light" w:hAnsi="Calibri Light" w:cs="Calibri Light"/>
        </w:rPr>
        <w:t>to perform the different Linear Algebra Related Operations. As of now it performs Matrix Transpose and Matrix Multiplications. Below described are the member functions of the class.</w:t>
      </w:r>
    </w:p>
    <w:p w14:paraId="7E65C629" w14:textId="77777777" w:rsidR="00A847FF" w:rsidRPr="00F343BC" w:rsidRDefault="00A847FF" w:rsidP="00CA0427">
      <w:pPr>
        <w:pStyle w:val="Content"/>
        <w:rPr>
          <w:rFonts w:ascii="Calibri Light" w:hAnsi="Calibri Light" w:cs="Calibri Light"/>
        </w:rPr>
      </w:pPr>
    </w:p>
    <w:p w14:paraId="3A9BDFEF" w14:textId="2B52E6E2" w:rsidR="006A26A0" w:rsidRPr="00F343BC" w:rsidRDefault="00004200" w:rsidP="00A847FF">
      <w:pPr>
        <w:pStyle w:val="Heading3"/>
        <w:rPr>
          <w:rFonts w:ascii="Calibri Light" w:hAnsi="Calibri Light" w:cs="Calibri Light"/>
          <w:sz w:val="28"/>
          <w:szCs w:val="28"/>
        </w:rPr>
      </w:pPr>
      <w:bookmarkStart w:id="9" w:name="_Toc33825612"/>
      <w:r w:rsidRPr="00F343BC">
        <w:rPr>
          <w:rFonts w:ascii="Calibri Light" w:hAnsi="Calibri Light" w:cs="Calibri Light"/>
          <w:sz w:val="28"/>
          <w:szCs w:val="28"/>
        </w:rPr>
        <w:t>Private Members</w:t>
      </w:r>
      <w:bookmarkEnd w:id="9"/>
    </w:p>
    <w:p w14:paraId="6AAFEEC6" w14:textId="7A680FEC" w:rsidR="00004200" w:rsidRPr="00F343BC" w:rsidRDefault="00004200" w:rsidP="006A26A0">
      <w:pPr>
        <w:pStyle w:val="Content"/>
        <w:rPr>
          <w:rFonts w:ascii="Calibri Light" w:hAnsi="Calibri Light" w:cs="Calibri Light"/>
        </w:rPr>
      </w:pPr>
    </w:p>
    <w:p w14:paraId="0537C374" w14:textId="2FC57366" w:rsidR="00004200" w:rsidRPr="00F343BC" w:rsidRDefault="00004200" w:rsidP="00004200">
      <w:pPr>
        <w:pStyle w:val="Content"/>
        <w:numPr>
          <w:ilvl w:val="0"/>
          <w:numId w:val="6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createMatrix</w:t>
      </w:r>
      <w:r w:rsidRPr="00F343BC">
        <w:rPr>
          <w:rFonts w:ascii="Calibri Light" w:hAnsi="Calibri Light" w:cs="Calibri Light"/>
        </w:rPr>
        <w:t xml:space="preserve"> – Takes Rows and Columns as parameter and creates a Matrix by taking input from user.</w:t>
      </w:r>
    </w:p>
    <w:p w14:paraId="3C32AC89" w14:textId="73B0BE7E" w:rsidR="00004200" w:rsidRPr="00F343BC" w:rsidRDefault="00004200" w:rsidP="00004200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Syntax</w:t>
      </w:r>
      <w:r w:rsidRPr="00F343BC">
        <w:rPr>
          <w:rFonts w:ascii="Calibri Light" w:hAnsi="Calibri Light" w:cs="Calibri Light"/>
        </w:rPr>
        <w:t xml:space="preserve"> – float** </w:t>
      </w:r>
      <w:proofErr w:type="gramStart"/>
      <w:r w:rsidRPr="00F343BC">
        <w:rPr>
          <w:rFonts w:ascii="Calibri Light" w:hAnsi="Calibri Light" w:cs="Calibri Light"/>
        </w:rPr>
        <w:t>createMatrix(</w:t>
      </w:r>
      <w:proofErr w:type="gramEnd"/>
      <w:r w:rsidRPr="00F343BC">
        <w:rPr>
          <w:rFonts w:ascii="Calibri Light" w:hAnsi="Calibri Light" w:cs="Calibri Light"/>
        </w:rPr>
        <w:t>int</w:t>
      </w:r>
      <w:r w:rsidR="00591503">
        <w:rPr>
          <w:rFonts w:ascii="Calibri Light" w:hAnsi="Calibri Light" w:cs="Calibri Light"/>
        </w:rPr>
        <w:t xml:space="preserve"> row</w:t>
      </w:r>
      <w:r w:rsidRPr="00F343BC">
        <w:rPr>
          <w:rFonts w:ascii="Calibri Light" w:hAnsi="Calibri Light" w:cs="Calibri Light"/>
        </w:rPr>
        <w:t>, int</w:t>
      </w:r>
      <w:r w:rsidR="00591503">
        <w:rPr>
          <w:rFonts w:ascii="Calibri Light" w:hAnsi="Calibri Light" w:cs="Calibri Light"/>
        </w:rPr>
        <w:t xml:space="preserve"> column</w:t>
      </w:r>
      <w:r w:rsidRPr="00F343BC">
        <w:rPr>
          <w:rFonts w:ascii="Calibri Light" w:hAnsi="Calibri Light" w:cs="Calibri Light"/>
        </w:rPr>
        <w:t>)</w:t>
      </w:r>
    </w:p>
    <w:p w14:paraId="7D6EFDDF" w14:textId="36CC2C3F" w:rsidR="00004200" w:rsidRPr="00F343BC" w:rsidRDefault="00004200" w:rsidP="00004200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Parameter</w:t>
      </w:r>
      <w:r w:rsidRPr="00F343BC">
        <w:rPr>
          <w:rFonts w:ascii="Calibri Light" w:hAnsi="Calibri Light" w:cs="Calibri Light"/>
        </w:rPr>
        <w:t xml:space="preserve"> – row -&gt; Integer</w:t>
      </w:r>
    </w:p>
    <w:p w14:paraId="78217ABC" w14:textId="4147D61E" w:rsidR="00004200" w:rsidRPr="00F343BC" w:rsidRDefault="00004200" w:rsidP="00004200">
      <w:pPr>
        <w:pStyle w:val="Content"/>
        <w:ind w:left="144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                       column -&gt; Integer</w:t>
      </w:r>
    </w:p>
    <w:p w14:paraId="5630B473" w14:textId="2F35D4DD" w:rsidR="00004200" w:rsidRPr="00F343BC" w:rsidRDefault="00004200" w:rsidP="00004200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Return – </w:t>
      </w:r>
      <w:r w:rsidRPr="00F343BC">
        <w:rPr>
          <w:rFonts w:ascii="Calibri Light" w:hAnsi="Calibri Light" w:cs="Calibri Light"/>
        </w:rPr>
        <w:t>Reference to the 2D Matrix created</w:t>
      </w:r>
      <w:r w:rsidR="00556060" w:rsidRPr="00F343BC">
        <w:rPr>
          <w:rFonts w:ascii="Calibri Light" w:hAnsi="Calibri Light" w:cs="Calibri Light"/>
        </w:rPr>
        <w:t>. Pointer to pointers of type float</w:t>
      </w:r>
    </w:p>
    <w:p w14:paraId="55BA84FF" w14:textId="77777777" w:rsidR="00556060" w:rsidRPr="00F343BC" w:rsidRDefault="00556060" w:rsidP="00004200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>Function Calling –</w:t>
      </w:r>
    </w:p>
    <w:p w14:paraId="00649407" w14:textId="3A8D5657" w:rsidR="00556060" w:rsidRPr="00F343BC" w:rsidRDefault="00556060" w:rsidP="00556060">
      <w:pPr>
        <w:pStyle w:val="Content"/>
        <w:ind w:left="1440" w:firstLine="72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float ** matrix;</w:t>
      </w:r>
    </w:p>
    <w:p w14:paraId="13782563" w14:textId="4315B3C4" w:rsidR="00556060" w:rsidRPr="00F343BC" w:rsidRDefault="000E0DAA" w:rsidP="00556060">
      <w:pPr>
        <w:pStyle w:val="Content"/>
        <w:ind w:left="1440" w:firstLine="720"/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</w:rPr>
        <w:t>L</w:t>
      </w:r>
      <w:r w:rsidR="00556060" w:rsidRPr="00F343BC">
        <w:rPr>
          <w:rFonts w:ascii="Calibri Light" w:hAnsi="Calibri Light" w:cs="Calibri Light"/>
        </w:rPr>
        <w:t>inearAlgebraOperations mo;</w:t>
      </w:r>
    </w:p>
    <w:p w14:paraId="3F33E68C" w14:textId="34A91EAD" w:rsidR="00556060" w:rsidRPr="00F343BC" w:rsidRDefault="00556060" w:rsidP="00556060">
      <w:pPr>
        <w:pStyle w:val="Content"/>
        <w:ind w:left="1440" w:firstLine="72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matrix = </w:t>
      </w:r>
      <w:proofErr w:type="gramStart"/>
      <w:r w:rsidRPr="00F343BC">
        <w:rPr>
          <w:rFonts w:ascii="Calibri Light" w:hAnsi="Calibri Light" w:cs="Calibri Light"/>
        </w:rPr>
        <w:t>mo.createMatrix</w:t>
      </w:r>
      <w:proofErr w:type="gramEnd"/>
      <w:r w:rsidRPr="00F343BC">
        <w:rPr>
          <w:rFonts w:ascii="Calibri Light" w:hAnsi="Calibri Light" w:cs="Calibri Light"/>
        </w:rPr>
        <w:t>(row, cols);</w:t>
      </w:r>
    </w:p>
    <w:p w14:paraId="47CA7748" w14:textId="267026B3" w:rsidR="00556060" w:rsidRPr="00F343BC" w:rsidRDefault="00556060" w:rsidP="00556060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Validations – </w:t>
      </w:r>
      <w:r w:rsidRPr="00F343BC">
        <w:rPr>
          <w:rFonts w:ascii="Calibri Light" w:hAnsi="Calibri Light" w:cs="Calibri Light"/>
        </w:rPr>
        <w:t xml:space="preserve">Matrix values cannot be characters. It must be integer or decimal value. This is handled by </w:t>
      </w:r>
      <w:r w:rsidRPr="00F343BC">
        <w:rPr>
          <w:rFonts w:ascii="Calibri Light" w:hAnsi="Calibri Light" w:cs="Calibri Light"/>
          <w:b/>
          <w:bCs/>
        </w:rPr>
        <w:t>validateMatrixInput</w:t>
      </w:r>
      <w:r w:rsidRPr="00F343BC">
        <w:rPr>
          <w:rFonts w:ascii="Calibri Light" w:hAnsi="Calibri Light" w:cs="Calibri Light"/>
        </w:rPr>
        <w:t xml:space="preserve"> function.</w:t>
      </w:r>
    </w:p>
    <w:p w14:paraId="37895627" w14:textId="2ABAE7B1" w:rsidR="00A847FF" w:rsidRPr="00F343BC" w:rsidRDefault="00A847FF" w:rsidP="00A847FF">
      <w:pPr>
        <w:pStyle w:val="Content"/>
        <w:rPr>
          <w:rFonts w:ascii="Calibri Light" w:hAnsi="Calibri Light" w:cs="Calibri Light"/>
          <w:b/>
          <w:bCs/>
        </w:rPr>
      </w:pPr>
    </w:p>
    <w:p w14:paraId="7E0FC053" w14:textId="2A5DD98E" w:rsidR="00A847FF" w:rsidRPr="00F343BC" w:rsidRDefault="00A847FF" w:rsidP="00A847FF">
      <w:pPr>
        <w:pStyle w:val="Content"/>
        <w:numPr>
          <w:ilvl w:val="0"/>
          <w:numId w:val="6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 xml:space="preserve">validateMatrixInput - </w:t>
      </w:r>
      <w:r w:rsidRPr="00F343BC">
        <w:rPr>
          <w:rFonts w:ascii="Calibri Light" w:hAnsi="Calibri Light" w:cs="Calibri Light"/>
        </w:rPr>
        <w:t>Takes Row and Column as parameter and validates the input given by the user to create the matrix</w:t>
      </w:r>
    </w:p>
    <w:p w14:paraId="3D523873" w14:textId="38828936" w:rsidR="00A847FF" w:rsidRPr="00F343BC" w:rsidRDefault="00A847FF" w:rsidP="00A847FF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Syntax</w:t>
      </w:r>
      <w:r w:rsidRPr="00F343BC">
        <w:rPr>
          <w:rFonts w:ascii="Calibri Light" w:hAnsi="Calibri Light" w:cs="Calibri Light"/>
        </w:rPr>
        <w:t xml:space="preserve"> – float </w:t>
      </w:r>
      <w:proofErr w:type="gramStart"/>
      <w:r w:rsidRPr="00F343BC">
        <w:rPr>
          <w:rFonts w:ascii="Calibri Light" w:hAnsi="Calibri Light" w:cs="Calibri Light"/>
        </w:rPr>
        <w:t>validateMatrixInput(</w:t>
      </w:r>
      <w:proofErr w:type="gramEnd"/>
      <w:r w:rsidRPr="00F343BC">
        <w:rPr>
          <w:rFonts w:ascii="Calibri Light" w:hAnsi="Calibri Light" w:cs="Calibri Light"/>
        </w:rPr>
        <w:t>int</w:t>
      </w:r>
      <w:r w:rsidR="00591503">
        <w:rPr>
          <w:rFonts w:ascii="Calibri Light" w:hAnsi="Calibri Light" w:cs="Calibri Light"/>
        </w:rPr>
        <w:t xml:space="preserve"> row</w:t>
      </w:r>
      <w:r w:rsidRPr="00F343BC">
        <w:rPr>
          <w:rFonts w:ascii="Calibri Light" w:hAnsi="Calibri Light" w:cs="Calibri Light"/>
        </w:rPr>
        <w:t>, int</w:t>
      </w:r>
      <w:r w:rsidR="00591503">
        <w:rPr>
          <w:rFonts w:ascii="Calibri Light" w:hAnsi="Calibri Light" w:cs="Calibri Light"/>
        </w:rPr>
        <w:t xml:space="preserve"> column</w:t>
      </w:r>
      <w:r w:rsidRPr="00F343BC">
        <w:rPr>
          <w:rFonts w:ascii="Calibri Light" w:hAnsi="Calibri Light" w:cs="Calibri Light"/>
        </w:rPr>
        <w:t>);</w:t>
      </w:r>
    </w:p>
    <w:p w14:paraId="164C56D7" w14:textId="77777777" w:rsidR="00A847FF" w:rsidRPr="00F343BC" w:rsidRDefault="00A847FF" w:rsidP="00A847FF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Parameter</w:t>
      </w:r>
      <w:r w:rsidRPr="00F343BC">
        <w:rPr>
          <w:rFonts w:ascii="Calibri Light" w:hAnsi="Calibri Light" w:cs="Calibri Light"/>
        </w:rPr>
        <w:t xml:space="preserve"> – row -&gt; Integer</w:t>
      </w:r>
    </w:p>
    <w:p w14:paraId="09AC3F64" w14:textId="77777777" w:rsidR="00A847FF" w:rsidRPr="00F343BC" w:rsidRDefault="00A847FF" w:rsidP="00A847FF">
      <w:pPr>
        <w:pStyle w:val="Content"/>
        <w:ind w:left="144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                       column -&gt; Integer</w:t>
      </w:r>
    </w:p>
    <w:p w14:paraId="3008852B" w14:textId="1372F5A2" w:rsidR="00A847FF" w:rsidRPr="00F343BC" w:rsidRDefault="00A847FF" w:rsidP="00A847FF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Return – </w:t>
      </w:r>
      <w:r w:rsidRPr="00F343BC">
        <w:rPr>
          <w:rFonts w:ascii="Calibri Light" w:hAnsi="Calibri Light" w:cs="Calibri Light"/>
        </w:rPr>
        <w:t>Correct user input.</w:t>
      </w:r>
    </w:p>
    <w:p w14:paraId="51E9920B" w14:textId="325B5573" w:rsidR="00A847FF" w:rsidRPr="00F343BC" w:rsidRDefault="00A847FF" w:rsidP="00A847FF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lastRenderedPageBreak/>
        <w:t>Function Calling –</w:t>
      </w:r>
    </w:p>
    <w:p w14:paraId="74E9DE69" w14:textId="6A5E2B10" w:rsidR="00A847FF" w:rsidRPr="00F343BC" w:rsidRDefault="00A847FF" w:rsidP="00A847FF">
      <w:pPr>
        <w:pStyle w:val="Content"/>
        <w:ind w:left="1440"/>
        <w:jc w:val="center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mat[r][c] = </w:t>
      </w:r>
      <w:proofErr w:type="gramStart"/>
      <w:r w:rsidRPr="00F343BC">
        <w:rPr>
          <w:rFonts w:ascii="Calibri Light" w:hAnsi="Calibri Light" w:cs="Calibri Light"/>
        </w:rPr>
        <w:t>validateMatrixInput(</w:t>
      </w:r>
      <w:proofErr w:type="gramEnd"/>
      <w:r w:rsidRPr="00F343BC">
        <w:rPr>
          <w:rFonts w:ascii="Calibri Light" w:hAnsi="Calibri Light" w:cs="Calibri Light"/>
        </w:rPr>
        <w:t>r+1, c+1);</w:t>
      </w:r>
    </w:p>
    <w:p w14:paraId="3E6B94BE" w14:textId="360D4901" w:rsidR="00A847FF" w:rsidRPr="00F343BC" w:rsidRDefault="00A847FF" w:rsidP="00A847FF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Validations – </w:t>
      </w:r>
      <w:r w:rsidRPr="00F343BC">
        <w:rPr>
          <w:rFonts w:ascii="Calibri Light" w:hAnsi="Calibri Light" w:cs="Calibri Light"/>
        </w:rPr>
        <w:t>No character is allowed as input to the matrix</w:t>
      </w:r>
    </w:p>
    <w:p w14:paraId="5F573CC1" w14:textId="6A1CA9EB" w:rsidR="00A847FF" w:rsidRPr="00F343BC" w:rsidRDefault="00A847FF" w:rsidP="00B167D3">
      <w:pPr>
        <w:pStyle w:val="Content"/>
        <w:rPr>
          <w:rFonts w:ascii="Calibri Light" w:hAnsi="Calibri Light" w:cs="Calibri Light"/>
          <w:b/>
          <w:bCs/>
        </w:rPr>
      </w:pPr>
    </w:p>
    <w:p w14:paraId="5E928629" w14:textId="2A47905C" w:rsidR="00B167D3" w:rsidRPr="00F343BC" w:rsidRDefault="00B167D3" w:rsidP="00B167D3">
      <w:pPr>
        <w:pStyle w:val="Content"/>
        <w:numPr>
          <w:ilvl w:val="0"/>
          <w:numId w:val="6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 xml:space="preserve">printMatrix – </w:t>
      </w:r>
      <w:r w:rsidRPr="00F343BC">
        <w:rPr>
          <w:rFonts w:ascii="Calibri Light" w:hAnsi="Calibri Light" w:cs="Calibri Light"/>
        </w:rPr>
        <w:t xml:space="preserve">Displays the matrix to the user. Takes </w:t>
      </w:r>
      <w:r w:rsidR="00BB3A8C" w:rsidRPr="00F343BC">
        <w:rPr>
          <w:rFonts w:ascii="Calibri Light" w:hAnsi="Calibri Light" w:cs="Calibri Light"/>
        </w:rPr>
        <w:t>m</w:t>
      </w:r>
      <w:r w:rsidRPr="00F343BC">
        <w:rPr>
          <w:rFonts w:ascii="Calibri Light" w:hAnsi="Calibri Light" w:cs="Calibri Light"/>
        </w:rPr>
        <w:t>atrix, rows and columns as parameters.</w:t>
      </w:r>
      <w:r w:rsidRPr="00F343BC">
        <w:rPr>
          <w:rFonts w:ascii="Calibri Light" w:hAnsi="Calibri Light" w:cs="Calibri Light"/>
          <w:b/>
          <w:bCs/>
        </w:rPr>
        <w:t xml:space="preserve"> </w:t>
      </w:r>
    </w:p>
    <w:p w14:paraId="1C0C22FD" w14:textId="5CC6C880" w:rsidR="00B167D3" w:rsidRPr="00F343BC" w:rsidRDefault="00B167D3" w:rsidP="00B167D3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Syntax</w:t>
      </w:r>
      <w:r w:rsidRPr="00F343BC">
        <w:rPr>
          <w:rFonts w:ascii="Calibri Light" w:hAnsi="Calibri Light" w:cs="Calibri Light"/>
        </w:rPr>
        <w:t xml:space="preserve"> – </w:t>
      </w:r>
      <w:r w:rsidR="00BB3A8C" w:rsidRPr="00F343BC">
        <w:rPr>
          <w:rFonts w:ascii="Calibri Light" w:hAnsi="Calibri Light" w:cs="Calibri Light"/>
        </w:rPr>
        <w:t xml:space="preserve">void </w:t>
      </w:r>
      <w:proofErr w:type="gramStart"/>
      <w:r w:rsidR="00BB3A8C" w:rsidRPr="00F343BC">
        <w:rPr>
          <w:rFonts w:ascii="Calibri Light" w:hAnsi="Calibri Light" w:cs="Calibri Light"/>
        </w:rPr>
        <w:t>printMatrix(</w:t>
      </w:r>
      <w:proofErr w:type="gramEnd"/>
      <w:r w:rsidR="00BB3A8C" w:rsidRPr="00F343BC">
        <w:rPr>
          <w:rFonts w:ascii="Calibri Light" w:hAnsi="Calibri Light" w:cs="Calibri Light"/>
        </w:rPr>
        <w:t>float **</w:t>
      </w:r>
      <w:r w:rsidR="00591503">
        <w:rPr>
          <w:rFonts w:ascii="Calibri Light" w:hAnsi="Calibri Light" w:cs="Calibri Light"/>
        </w:rPr>
        <w:t xml:space="preserve"> matrix</w:t>
      </w:r>
      <w:r w:rsidR="00BB3A8C" w:rsidRPr="00F343BC">
        <w:rPr>
          <w:rFonts w:ascii="Calibri Light" w:hAnsi="Calibri Light" w:cs="Calibri Light"/>
        </w:rPr>
        <w:t>, int</w:t>
      </w:r>
      <w:r w:rsidR="00591503">
        <w:rPr>
          <w:rFonts w:ascii="Calibri Light" w:hAnsi="Calibri Light" w:cs="Calibri Light"/>
        </w:rPr>
        <w:t xml:space="preserve"> row</w:t>
      </w:r>
      <w:r w:rsidR="00BB3A8C" w:rsidRPr="00F343BC">
        <w:rPr>
          <w:rFonts w:ascii="Calibri Light" w:hAnsi="Calibri Light" w:cs="Calibri Light"/>
        </w:rPr>
        <w:t>, int</w:t>
      </w:r>
      <w:r w:rsidR="00591503">
        <w:rPr>
          <w:rFonts w:ascii="Calibri Light" w:hAnsi="Calibri Light" w:cs="Calibri Light"/>
        </w:rPr>
        <w:t xml:space="preserve"> column</w:t>
      </w:r>
      <w:r w:rsidR="00BB3A8C" w:rsidRPr="00F343BC">
        <w:rPr>
          <w:rFonts w:ascii="Calibri Light" w:hAnsi="Calibri Light" w:cs="Calibri Light"/>
        </w:rPr>
        <w:t>);</w:t>
      </w:r>
    </w:p>
    <w:p w14:paraId="1DE020A1" w14:textId="263182AF" w:rsidR="00BB3A8C" w:rsidRPr="00F343BC" w:rsidRDefault="00B167D3" w:rsidP="00B167D3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Parameter</w:t>
      </w:r>
      <w:r w:rsidRPr="00F343BC">
        <w:rPr>
          <w:rFonts w:ascii="Calibri Light" w:hAnsi="Calibri Light" w:cs="Calibri Light"/>
        </w:rPr>
        <w:t xml:space="preserve"> – </w:t>
      </w:r>
      <w:r w:rsidR="00BB3A8C" w:rsidRPr="00F343BC">
        <w:rPr>
          <w:rFonts w:ascii="Calibri Light" w:hAnsi="Calibri Light" w:cs="Calibri Light"/>
        </w:rPr>
        <w:t>matrix -&gt; Reference to the 2D Matrix. Pointer to pointers of</w:t>
      </w:r>
    </w:p>
    <w:p w14:paraId="546F476B" w14:textId="5A0F3340" w:rsidR="00581D1A" w:rsidRPr="00F343BC" w:rsidRDefault="00581D1A" w:rsidP="00581D1A">
      <w:pPr>
        <w:pStyle w:val="Content"/>
        <w:ind w:left="360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 xml:space="preserve">      </w:t>
      </w:r>
      <w:r w:rsidRPr="00F343BC">
        <w:rPr>
          <w:rFonts w:ascii="Calibri Light" w:hAnsi="Calibri Light" w:cs="Calibri Light"/>
        </w:rPr>
        <w:t>type float</w:t>
      </w:r>
    </w:p>
    <w:p w14:paraId="18A702B4" w14:textId="49F6D898" w:rsidR="00B167D3" w:rsidRPr="00F343BC" w:rsidRDefault="00B167D3" w:rsidP="00BB3A8C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row -&gt; Integer</w:t>
      </w:r>
    </w:p>
    <w:p w14:paraId="5A1F6F1B" w14:textId="70676E0F" w:rsidR="00B167D3" w:rsidRPr="00F343BC" w:rsidRDefault="00B167D3" w:rsidP="00B167D3">
      <w:pPr>
        <w:pStyle w:val="Content"/>
        <w:ind w:left="144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                       column -&gt; Integer</w:t>
      </w:r>
    </w:p>
    <w:p w14:paraId="02F65619" w14:textId="4EAB3F85" w:rsidR="00B167D3" w:rsidRPr="00F343BC" w:rsidRDefault="00B167D3" w:rsidP="00B167D3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Return – </w:t>
      </w:r>
      <w:r w:rsidRPr="00F343BC">
        <w:rPr>
          <w:rFonts w:ascii="Calibri Light" w:hAnsi="Calibri Light" w:cs="Calibri Light"/>
        </w:rPr>
        <w:t>Displays the matrix in the output</w:t>
      </w:r>
    </w:p>
    <w:p w14:paraId="3F51B727" w14:textId="519A49BB" w:rsidR="00B167D3" w:rsidRPr="00F343BC" w:rsidRDefault="00B167D3" w:rsidP="00B167D3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>Function Calling –</w:t>
      </w:r>
    </w:p>
    <w:p w14:paraId="270B7C3A" w14:textId="541C14A5" w:rsidR="00BB3A8C" w:rsidRPr="00F343BC" w:rsidRDefault="000E0DAA" w:rsidP="00BB3A8C">
      <w:pPr>
        <w:pStyle w:val="Content"/>
        <w:ind w:left="2880"/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</w:rPr>
        <w:t xml:space="preserve">LinearAlgebraOperations </w:t>
      </w:r>
      <w:r w:rsidR="00BB3A8C" w:rsidRPr="00F343BC">
        <w:rPr>
          <w:rFonts w:ascii="Calibri Light" w:hAnsi="Calibri Light" w:cs="Calibri Light"/>
        </w:rPr>
        <w:t>mo;</w:t>
      </w:r>
    </w:p>
    <w:p w14:paraId="583EF4FE" w14:textId="77777777" w:rsidR="00B167D3" w:rsidRPr="00F343BC" w:rsidRDefault="00B167D3" w:rsidP="00B167D3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matrix = </w:t>
      </w:r>
      <w:proofErr w:type="gramStart"/>
      <w:r w:rsidRPr="00F343BC">
        <w:rPr>
          <w:rFonts w:ascii="Calibri Light" w:hAnsi="Calibri Light" w:cs="Calibri Light"/>
        </w:rPr>
        <w:t>mo.createMatrix</w:t>
      </w:r>
      <w:proofErr w:type="gramEnd"/>
      <w:r w:rsidRPr="00F343BC">
        <w:rPr>
          <w:rFonts w:ascii="Calibri Light" w:hAnsi="Calibri Light" w:cs="Calibri Light"/>
        </w:rPr>
        <w:t>(rows, columns);</w:t>
      </w:r>
    </w:p>
    <w:p w14:paraId="02499DDA" w14:textId="39D1CF8A" w:rsidR="00B167D3" w:rsidRPr="00F343BC" w:rsidRDefault="00B167D3" w:rsidP="00B167D3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cout &lt;&lt; "Matrix:\n"; </w:t>
      </w:r>
    </w:p>
    <w:p w14:paraId="5D39650C" w14:textId="3E7BF238" w:rsidR="00B167D3" w:rsidRPr="00F343BC" w:rsidRDefault="00B167D3" w:rsidP="00B167D3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cout &lt;&lt; "--------------------" &lt;&lt; "\n";</w:t>
      </w:r>
    </w:p>
    <w:p w14:paraId="1412233D" w14:textId="4113A2D8" w:rsidR="00B167D3" w:rsidRPr="00F343BC" w:rsidRDefault="00B167D3" w:rsidP="00B167D3">
      <w:pPr>
        <w:pStyle w:val="Content"/>
        <w:ind w:left="2880"/>
        <w:rPr>
          <w:rFonts w:ascii="Calibri Light" w:hAnsi="Calibri Light" w:cs="Calibri Light"/>
          <w:b/>
          <w:bCs/>
        </w:rPr>
      </w:pPr>
      <w:proofErr w:type="gramStart"/>
      <w:r w:rsidRPr="00F343BC">
        <w:rPr>
          <w:rFonts w:ascii="Calibri Light" w:hAnsi="Calibri Light" w:cs="Calibri Light"/>
        </w:rPr>
        <w:t>mo.printMatrix</w:t>
      </w:r>
      <w:proofErr w:type="gramEnd"/>
      <w:r w:rsidRPr="00F343BC">
        <w:rPr>
          <w:rFonts w:ascii="Calibri Light" w:hAnsi="Calibri Light" w:cs="Calibri Light"/>
        </w:rPr>
        <w:t>(matrix, rows, columns);</w:t>
      </w:r>
    </w:p>
    <w:p w14:paraId="772A0159" w14:textId="39423A36" w:rsidR="00B167D3" w:rsidRPr="00F343BC" w:rsidRDefault="00B167D3" w:rsidP="00B167D3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Validations </w:t>
      </w:r>
      <w:r w:rsidR="00BB3A8C" w:rsidRPr="00F343BC">
        <w:rPr>
          <w:rFonts w:ascii="Calibri Light" w:hAnsi="Calibri Light" w:cs="Calibri Light"/>
          <w:b/>
          <w:bCs/>
        </w:rPr>
        <w:t xml:space="preserve">– </w:t>
      </w:r>
      <w:r w:rsidR="00BB3A8C" w:rsidRPr="00F343BC">
        <w:rPr>
          <w:rFonts w:ascii="Calibri Light" w:hAnsi="Calibri Light" w:cs="Calibri Light"/>
        </w:rPr>
        <w:t>No validations required</w:t>
      </w:r>
      <w:r w:rsidRPr="00F343BC">
        <w:rPr>
          <w:rFonts w:ascii="Calibri Light" w:hAnsi="Calibri Light" w:cs="Calibri Light"/>
        </w:rPr>
        <w:t>.</w:t>
      </w:r>
    </w:p>
    <w:p w14:paraId="3CC005B4" w14:textId="77777777" w:rsidR="00BB3A8C" w:rsidRPr="00F343BC" w:rsidRDefault="00BB3A8C" w:rsidP="00BB3A8C">
      <w:pPr>
        <w:pStyle w:val="Content"/>
        <w:ind w:left="1440"/>
        <w:rPr>
          <w:rFonts w:ascii="Calibri Light" w:hAnsi="Calibri Light" w:cs="Calibri Light"/>
          <w:b/>
          <w:bCs/>
        </w:rPr>
      </w:pPr>
    </w:p>
    <w:p w14:paraId="318C8221" w14:textId="41560B7D" w:rsidR="00BB3A8C" w:rsidRPr="00F343BC" w:rsidRDefault="00BB3A8C" w:rsidP="00BB3A8C">
      <w:pPr>
        <w:pStyle w:val="Content"/>
        <w:numPr>
          <w:ilvl w:val="0"/>
          <w:numId w:val="6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 xml:space="preserve">transposeMatrix – </w:t>
      </w:r>
      <w:r w:rsidRPr="00F343BC">
        <w:rPr>
          <w:rFonts w:ascii="Calibri Light" w:hAnsi="Calibri Light" w:cs="Calibri Light"/>
        </w:rPr>
        <w:t>Transposes a Matrix</w:t>
      </w:r>
      <w:r w:rsidRPr="00F343BC">
        <w:rPr>
          <w:rFonts w:ascii="Calibri Light" w:hAnsi="Calibri Light" w:cs="Calibri Light"/>
          <w:b/>
          <w:bCs/>
        </w:rPr>
        <w:t xml:space="preserve">. </w:t>
      </w:r>
      <w:r w:rsidRPr="00F343BC">
        <w:rPr>
          <w:rFonts w:ascii="Calibri Light" w:hAnsi="Calibri Light" w:cs="Calibri Light"/>
        </w:rPr>
        <w:t>Takes matrix, rows and columns as parameters.</w:t>
      </w:r>
      <w:r w:rsidRPr="00F343BC">
        <w:rPr>
          <w:rFonts w:ascii="Calibri Light" w:hAnsi="Calibri Light" w:cs="Calibri Light"/>
          <w:b/>
          <w:bCs/>
        </w:rPr>
        <w:t xml:space="preserve"> </w:t>
      </w:r>
    </w:p>
    <w:p w14:paraId="7668FC02" w14:textId="172EB44A" w:rsidR="00BB3A8C" w:rsidRPr="00F343BC" w:rsidRDefault="00BB3A8C" w:rsidP="00BB3A8C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Syntax</w:t>
      </w:r>
      <w:r w:rsidRPr="00F343BC">
        <w:rPr>
          <w:rFonts w:ascii="Calibri Light" w:hAnsi="Calibri Light" w:cs="Calibri Light"/>
        </w:rPr>
        <w:t xml:space="preserve"> – float** </w:t>
      </w:r>
      <w:r w:rsidRPr="00F343BC">
        <w:rPr>
          <w:rFonts w:ascii="Calibri Light" w:hAnsi="Calibri Light" w:cs="Calibri Light"/>
          <w:b/>
          <w:bCs/>
        </w:rPr>
        <w:t xml:space="preserve">transposeMatrix </w:t>
      </w:r>
      <w:r w:rsidRPr="00F343BC">
        <w:rPr>
          <w:rFonts w:ascii="Calibri Light" w:hAnsi="Calibri Light" w:cs="Calibri Light"/>
        </w:rPr>
        <w:t>(</w:t>
      </w:r>
      <w:r w:rsidR="00591503">
        <w:rPr>
          <w:rFonts w:ascii="Calibri Light" w:hAnsi="Calibri Light" w:cs="Calibri Light"/>
        </w:rPr>
        <w:t xml:space="preserve">float** matrix, </w:t>
      </w:r>
      <w:r w:rsidRPr="00F343BC">
        <w:rPr>
          <w:rFonts w:ascii="Calibri Light" w:hAnsi="Calibri Light" w:cs="Calibri Light"/>
        </w:rPr>
        <w:t>int</w:t>
      </w:r>
      <w:r w:rsidR="00591503">
        <w:rPr>
          <w:rFonts w:ascii="Calibri Light" w:hAnsi="Calibri Light" w:cs="Calibri Light"/>
        </w:rPr>
        <w:t xml:space="preserve"> row</w:t>
      </w:r>
      <w:r w:rsidRPr="00F343BC">
        <w:rPr>
          <w:rFonts w:ascii="Calibri Light" w:hAnsi="Calibri Light" w:cs="Calibri Light"/>
        </w:rPr>
        <w:t>, int</w:t>
      </w:r>
      <w:r w:rsidR="00591503">
        <w:rPr>
          <w:rFonts w:ascii="Calibri Light" w:hAnsi="Calibri Light" w:cs="Calibri Light"/>
        </w:rPr>
        <w:t xml:space="preserve"> column</w:t>
      </w:r>
      <w:r w:rsidRPr="00F343BC">
        <w:rPr>
          <w:rFonts w:ascii="Calibri Light" w:hAnsi="Calibri Light" w:cs="Calibri Light"/>
        </w:rPr>
        <w:t>)</w:t>
      </w:r>
    </w:p>
    <w:p w14:paraId="50149E5E" w14:textId="77777777" w:rsidR="00591503" w:rsidRPr="00F343BC" w:rsidRDefault="00BB3A8C" w:rsidP="00591503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Parameter</w:t>
      </w:r>
      <w:r w:rsidRPr="00F343BC">
        <w:rPr>
          <w:rFonts w:ascii="Calibri Light" w:hAnsi="Calibri Light" w:cs="Calibri Light"/>
        </w:rPr>
        <w:t xml:space="preserve"> – </w:t>
      </w:r>
      <w:r w:rsidR="00591503" w:rsidRPr="00F343BC">
        <w:rPr>
          <w:rFonts w:ascii="Calibri Light" w:hAnsi="Calibri Light" w:cs="Calibri Light"/>
        </w:rPr>
        <w:t>matrix -&gt; Reference to the 2D Matrix. Pointer to pointers of</w:t>
      </w:r>
    </w:p>
    <w:p w14:paraId="7D7C3E42" w14:textId="71F4B26B" w:rsidR="00591503" w:rsidRDefault="00591503" w:rsidP="00591503">
      <w:pPr>
        <w:pStyle w:val="Content"/>
        <w:ind w:left="360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 xml:space="preserve">      </w:t>
      </w:r>
      <w:r w:rsidRPr="00F343BC">
        <w:rPr>
          <w:rFonts w:ascii="Calibri Light" w:hAnsi="Calibri Light" w:cs="Calibri Light"/>
        </w:rPr>
        <w:t>type float</w:t>
      </w:r>
    </w:p>
    <w:p w14:paraId="3498D8A1" w14:textId="2224EBF1" w:rsidR="00BB3A8C" w:rsidRPr="00F343BC" w:rsidRDefault="00BB3A8C" w:rsidP="00591503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row -&gt; Integer</w:t>
      </w:r>
    </w:p>
    <w:p w14:paraId="66BB74B9" w14:textId="77777777" w:rsidR="00BB3A8C" w:rsidRPr="00F343BC" w:rsidRDefault="00BB3A8C" w:rsidP="00BB3A8C">
      <w:pPr>
        <w:pStyle w:val="Content"/>
        <w:ind w:left="144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                       column -&gt; Integer</w:t>
      </w:r>
    </w:p>
    <w:p w14:paraId="037362F9" w14:textId="4B40DAC5" w:rsidR="00581D1A" w:rsidRPr="00F343BC" w:rsidRDefault="00BB3A8C" w:rsidP="00581D1A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Return – </w:t>
      </w:r>
      <w:r w:rsidR="00581D1A" w:rsidRPr="00F343BC">
        <w:rPr>
          <w:rFonts w:ascii="Calibri Light" w:hAnsi="Calibri Light" w:cs="Calibri Light"/>
        </w:rPr>
        <w:t xml:space="preserve">Reference to the </w:t>
      </w:r>
      <w:r w:rsidR="000E0DAA" w:rsidRPr="00F343BC">
        <w:rPr>
          <w:rFonts w:ascii="Calibri Light" w:hAnsi="Calibri Light" w:cs="Calibri Light"/>
        </w:rPr>
        <w:t>transposed matrix, p</w:t>
      </w:r>
      <w:r w:rsidR="00581D1A" w:rsidRPr="00F343BC">
        <w:rPr>
          <w:rFonts w:ascii="Calibri Light" w:hAnsi="Calibri Light" w:cs="Calibri Light"/>
        </w:rPr>
        <w:t>ointer to pointers of type float</w:t>
      </w:r>
    </w:p>
    <w:p w14:paraId="1BE29155" w14:textId="180E9B95" w:rsidR="00BB3A8C" w:rsidRPr="00F343BC" w:rsidRDefault="00BB3A8C" w:rsidP="00581D1A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>Function Calling –</w:t>
      </w:r>
    </w:p>
    <w:p w14:paraId="5DEE1DBA" w14:textId="039A2DB3" w:rsidR="00BB3A8C" w:rsidRPr="00F343BC" w:rsidRDefault="000E0DAA" w:rsidP="00BB3A8C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float** transposeMatrix;</w:t>
      </w:r>
    </w:p>
    <w:p w14:paraId="4CD7D550" w14:textId="2EB975C1" w:rsidR="000E0DAA" w:rsidRPr="00F343BC" w:rsidRDefault="000E0DAA" w:rsidP="00BB3A8C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float** matrix;</w:t>
      </w:r>
    </w:p>
    <w:p w14:paraId="1BE7314D" w14:textId="0D23270F" w:rsidR="000E0DAA" w:rsidRPr="00F343BC" w:rsidRDefault="000E0DAA" w:rsidP="00BB3A8C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LinearAlgebraOperations mo;</w:t>
      </w:r>
    </w:p>
    <w:p w14:paraId="12F75D16" w14:textId="31AD3B30" w:rsidR="00BB3A8C" w:rsidRPr="00F343BC" w:rsidRDefault="00BB3A8C" w:rsidP="00BB3A8C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matrix = </w:t>
      </w:r>
      <w:proofErr w:type="gramStart"/>
      <w:r w:rsidRPr="00F343BC">
        <w:rPr>
          <w:rFonts w:ascii="Calibri Light" w:hAnsi="Calibri Light" w:cs="Calibri Light"/>
        </w:rPr>
        <w:t>mo.createMatrix</w:t>
      </w:r>
      <w:proofErr w:type="gramEnd"/>
      <w:r w:rsidRPr="00F343BC">
        <w:rPr>
          <w:rFonts w:ascii="Calibri Light" w:hAnsi="Calibri Light" w:cs="Calibri Light"/>
        </w:rPr>
        <w:t>(rows, cols);</w:t>
      </w:r>
    </w:p>
    <w:p w14:paraId="198276C9" w14:textId="5DC473E8" w:rsidR="000E0DAA" w:rsidRPr="00F343BC" w:rsidRDefault="000E0DAA" w:rsidP="00BB3A8C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lastRenderedPageBreak/>
        <w:t xml:space="preserve">transposeMatrix = </w:t>
      </w:r>
      <w:proofErr w:type="gramStart"/>
      <w:r w:rsidRPr="00F343BC">
        <w:rPr>
          <w:rFonts w:ascii="Calibri Light" w:hAnsi="Calibri Light" w:cs="Calibri Light"/>
        </w:rPr>
        <w:t>mo.transposeMatrix</w:t>
      </w:r>
      <w:proofErr w:type="gramEnd"/>
      <w:r w:rsidRPr="00F343BC">
        <w:rPr>
          <w:rFonts w:ascii="Calibri Light" w:hAnsi="Calibri Light" w:cs="Calibri Light"/>
        </w:rPr>
        <w:t>(matrix, rows, cols);</w:t>
      </w:r>
    </w:p>
    <w:p w14:paraId="1F8E17D7" w14:textId="7AAC43D4" w:rsidR="00BB3A8C" w:rsidRPr="00F343BC" w:rsidRDefault="00BB3A8C" w:rsidP="00BB3A8C">
      <w:pPr>
        <w:pStyle w:val="Content"/>
        <w:ind w:left="2880"/>
        <w:rPr>
          <w:rFonts w:ascii="Calibri Light" w:hAnsi="Calibri Light" w:cs="Calibri Light"/>
          <w:b/>
          <w:bCs/>
        </w:rPr>
      </w:pPr>
    </w:p>
    <w:p w14:paraId="293544C9" w14:textId="77777777" w:rsidR="00BB3A8C" w:rsidRPr="00F343BC" w:rsidRDefault="00BB3A8C" w:rsidP="00BB3A8C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Validations – </w:t>
      </w:r>
      <w:r w:rsidRPr="00F343BC">
        <w:rPr>
          <w:rFonts w:ascii="Calibri Light" w:hAnsi="Calibri Light" w:cs="Calibri Light"/>
        </w:rPr>
        <w:t>No validations required.</w:t>
      </w:r>
    </w:p>
    <w:p w14:paraId="68AF7B87" w14:textId="189E2246" w:rsidR="00B167D3" w:rsidRPr="00F343BC" w:rsidRDefault="00B167D3" w:rsidP="000E0DAA">
      <w:pPr>
        <w:pStyle w:val="Content"/>
        <w:ind w:left="720"/>
        <w:rPr>
          <w:rFonts w:ascii="Calibri Light" w:hAnsi="Calibri Light" w:cs="Calibri Light"/>
          <w:b/>
          <w:bCs/>
        </w:rPr>
      </w:pPr>
    </w:p>
    <w:p w14:paraId="3FD11BE4" w14:textId="1E22D405" w:rsidR="000E0DAA" w:rsidRPr="00F343BC" w:rsidRDefault="000E0DAA" w:rsidP="000E0DAA">
      <w:pPr>
        <w:pStyle w:val="Content"/>
        <w:numPr>
          <w:ilvl w:val="0"/>
          <w:numId w:val="6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 xml:space="preserve">matrixMultiplication – </w:t>
      </w:r>
      <w:r w:rsidRPr="00F343BC">
        <w:rPr>
          <w:rFonts w:ascii="Calibri Light" w:hAnsi="Calibri Light" w:cs="Calibri Light"/>
        </w:rPr>
        <w:t>Multiplies two Matrices</w:t>
      </w:r>
      <w:r w:rsidRPr="00F343BC">
        <w:rPr>
          <w:rFonts w:ascii="Calibri Light" w:hAnsi="Calibri Light" w:cs="Calibri Light"/>
          <w:b/>
          <w:bCs/>
        </w:rPr>
        <w:t xml:space="preserve">. </w:t>
      </w:r>
      <w:r w:rsidRPr="00F343BC">
        <w:rPr>
          <w:rFonts w:ascii="Calibri Light" w:hAnsi="Calibri Light" w:cs="Calibri Light"/>
        </w:rPr>
        <w:t>Takes matrix1, matrix2, rows and columns as parameters.</w:t>
      </w:r>
      <w:r w:rsidRPr="00F343BC">
        <w:rPr>
          <w:rFonts w:ascii="Calibri Light" w:hAnsi="Calibri Light" w:cs="Calibri Light"/>
          <w:b/>
          <w:bCs/>
        </w:rPr>
        <w:t xml:space="preserve"> </w:t>
      </w:r>
    </w:p>
    <w:p w14:paraId="5427C4AE" w14:textId="2D17BD64" w:rsidR="000E0DAA" w:rsidRPr="00F343BC" w:rsidRDefault="000E0DAA" w:rsidP="000E0DAA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Syntax</w:t>
      </w:r>
      <w:r w:rsidRPr="00F343BC">
        <w:rPr>
          <w:rFonts w:ascii="Calibri Light" w:hAnsi="Calibri Light" w:cs="Calibri Light"/>
        </w:rPr>
        <w:t xml:space="preserve"> – float** </w:t>
      </w:r>
      <w:proofErr w:type="gramStart"/>
      <w:r w:rsidRPr="00F343BC">
        <w:rPr>
          <w:rFonts w:ascii="Calibri Light" w:hAnsi="Calibri Light" w:cs="Calibri Light"/>
        </w:rPr>
        <w:t>matrixMultiplication(</w:t>
      </w:r>
      <w:proofErr w:type="gramEnd"/>
      <w:r w:rsidRPr="00F343BC">
        <w:rPr>
          <w:rFonts w:ascii="Calibri Light" w:hAnsi="Calibri Light" w:cs="Calibri Light"/>
        </w:rPr>
        <w:t>float **</w:t>
      </w:r>
      <w:r w:rsidR="00591503">
        <w:rPr>
          <w:rFonts w:ascii="Calibri Light" w:hAnsi="Calibri Light" w:cs="Calibri Light"/>
        </w:rPr>
        <w:t xml:space="preserve"> matrix1</w:t>
      </w:r>
      <w:r w:rsidRPr="00F343BC">
        <w:rPr>
          <w:rFonts w:ascii="Calibri Light" w:hAnsi="Calibri Light" w:cs="Calibri Light"/>
        </w:rPr>
        <w:t>, float **</w:t>
      </w:r>
      <w:r w:rsidR="00591503">
        <w:rPr>
          <w:rFonts w:ascii="Calibri Light" w:hAnsi="Calibri Light" w:cs="Calibri Light"/>
        </w:rPr>
        <w:t xml:space="preserve"> matrix2</w:t>
      </w:r>
      <w:r w:rsidRPr="00F343BC">
        <w:rPr>
          <w:rFonts w:ascii="Calibri Light" w:hAnsi="Calibri Light" w:cs="Calibri Light"/>
        </w:rPr>
        <w:t>, int</w:t>
      </w:r>
      <w:r w:rsidR="00591503">
        <w:rPr>
          <w:rFonts w:ascii="Calibri Light" w:hAnsi="Calibri Light" w:cs="Calibri Light"/>
        </w:rPr>
        <w:t xml:space="preserve"> row1</w:t>
      </w:r>
      <w:r w:rsidRPr="00F343BC">
        <w:rPr>
          <w:rFonts w:ascii="Calibri Light" w:hAnsi="Calibri Light" w:cs="Calibri Light"/>
        </w:rPr>
        <w:t>, int</w:t>
      </w:r>
      <w:r w:rsidR="00591503">
        <w:rPr>
          <w:rFonts w:ascii="Calibri Light" w:hAnsi="Calibri Light" w:cs="Calibri Light"/>
        </w:rPr>
        <w:t xml:space="preserve"> column1</w:t>
      </w:r>
      <w:r w:rsidRPr="00F343BC">
        <w:rPr>
          <w:rFonts w:ascii="Calibri Light" w:hAnsi="Calibri Light" w:cs="Calibri Light"/>
        </w:rPr>
        <w:t>, int</w:t>
      </w:r>
      <w:r w:rsidR="00591503">
        <w:rPr>
          <w:rFonts w:ascii="Calibri Light" w:hAnsi="Calibri Light" w:cs="Calibri Light"/>
        </w:rPr>
        <w:t xml:space="preserve"> row2</w:t>
      </w:r>
      <w:r w:rsidRPr="00F343BC">
        <w:rPr>
          <w:rFonts w:ascii="Calibri Light" w:hAnsi="Calibri Light" w:cs="Calibri Light"/>
        </w:rPr>
        <w:t>, int</w:t>
      </w:r>
      <w:r w:rsidR="00591503">
        <w:rPr>
          <w:rFonts w:ascii="Calibri Light" w:hAnsi="Calibri Light" w:cs="Calibri Light"/>
        </w:rPr>
        <w:t xml:space="preserve"> column2</w:t>
      </w:r>
      <w:r w:rsidRPr="00F343BC">
        <w:rPr>
          <w:rFonts w:ascii="Calibri Light" w:hAnsi="Calibri Light" w:cs="Calibri Light"/>
        </w:rPr>
        <w:t>)</w:t>
      </w:r>
    </w:p>
    <w:p w14:paraId="1A55CA2B" w14:textId="26FD918F" w:rsidR="000E0DAA" w:rsidRPr="00F343BC" w:rsidRDefault="000E0DAA" w:rsidP="000E0DAA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Parameter</w:t>
      </w:r>
      <w:r w:rsidRPr="00F343BC">
        <w:rPr>
          <w:rFonts w:ascii="Calibri Light" w:hAnsi="Calibri Light" w:cs="Calibri Light"/>
        </w:rPr>
        <w:t xml:space="preserve"> – matrix1 -&gt; Reference to the 2D Matrix. Pointer to pointers of</w:t>
      </w:r>
    </w:p>
    <w:p w14:paraId="6839A25E" w14:textId="77777777" w:rsidR="000E0DAA" w:rsidRPr="00F343BC" w:rsidRDefault="000E0DAA" w:rsidP="000E0DAA">
      <w:pPr>
        <w:pStyle w:val="Content"/>
        <w:ind w:left="360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 xml:space="preserve">      </w:t>
      </w:r>
      <w:r w:rsidRPr="00F343BC">
        <w:rPr>
          <w:rFonts w:ascii="Calibri Light" w:hAnsi="Calibri Light" w:cs="Calibri Light"/>
        </w:rPr>
        <w:t>type float</w:t>
      </w:r>
    </w:p>
    <w:p w14:paraId="06F570E6" w14:textId="68C5E101" w:rsidR="000E0DAA" w:rsidRPr="00F343BC" w:rsidRDefault="000E0DAA" w:rsidP="000E0DAA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matrix2 -&gt; Reference to the 2D Matrix. Pointer to pointers of</w:t>
      </w:r>
    </w:p>
    <w:p w14:paraId="62B6CFFB" w14:textId="6F22D977" w:rsidR="000E0DAA" w:rsidRPr="00F343BC" w:rsidRDefault="000E0DAA" w:rsidP="000E0DAA">
      <w:pPr>
        <w:pStyle w:val="Content"/>
        <w:ind w:left="360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 xml:space="preserve">      </w:t>
      </w:r>
      <w:r w:rsidRPr="00F343BC">
        <w:rPr>
          <w:rFonts w:ascii="Calibri Light" w:hAnsi="Calibri Light" w:cs="Calibri Light"/>
        </w:rPr>
        <w:t>type float</w:t>
      </w:r>
    </w:p>
    <w:p w14:paraId="14B132A9" w14:textId="4482DB97" w:rsidR="000E0DAA" w:rsidRPr="00F343BC" w:rsidRDefault="000E0DAA" w:rsidP="000E0DAA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row</w:t>
      </w:r>
      <w:r w:rsidR="00591503">
        <w:rPr>
          <w:rFonts w:ascii="Calibri Light" w:hAnsi="Calibri Light" w:cs="Calibri Light"/>
        </w:rPr>
        <w:t>1</w:t>
      </w:r>
      <w:r w:rsidRPr="00F343BC">
        <w:rPr>
          <w:rFonts w:ascii="Calibri Light" w:hAnsi="Calibri Light" w:cs="Calibri Light"/>
        </w:rPr>
        <w:t xml:space="preserve"> -&gt; Integer</w:t>
      </w:r>
      <w:r w:rsidR="00591503">
        <w:rPr>
          <w:rFonts w:ascii="Calibri Light" w:hAnsi="Calibri Light" w:cs="Calibri Light"/>
        </w:rPr>
        <w:t>, Row of Matrix1</w:t>
      </w:r>
    </w:p>
    <w:p w14:paraId="6CF14300" w14:textId="5504FB87" w:rsidR="000E0DAA" w:rsidRDefault="000E0DAA" w:rsidP="000E0DAA">
      <w:pPr>
        <w:pStyle w:val="Content"/>
        <w:ind w:left="144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                       column</w:t>
      </w:r>
      <w:r w:rsidR="00591503">
        <w:rPr>
          <w:rFonts w:ascii="Calibri Light" w:hAnsi="Calibri Light" w:cs="Calibri Light"/>
        </w:rPr>
        <w:t>1</w:t>
      </w:r>
      <w:r w:rsidRPr="00F343BC">
        <w:rPr>
          <w:rFonts w:ascii="Calibri Light" w:hAnsi="Calibri Light" w:cs="Calibri Light"/>
        </w:rPr>
        <w:t xml:space="preserve"> -&gt; Integer</w:t>
      </w:r>
      <w:r w:rsidR="00591503">
        <w:rPr>
          <w:rFonts w:ascii="Calibri Light" w:hAnsi="Calibri Light" w:cs="Calibri Light"/>
        </w:rPr>
        <w:t>, Column of Matrix1</w:t>
      </w:r>
    </w:p>
    <w:p w14:paraId="7B0D8D16" w14:textId="5301F4E2" w:rsidR="00591503" w:rsidRPr="00F343BC" w:rsidRDefault="00591503" w:rsidP="00591503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row</w:t>
      </w:r>
      <w:r>
        <w:rPr>
          <w:rFonts w:ascii="Calibri Light" w:hAnsi="Calibri Light" w:cs="Calibri Light"/>
        </w:rPr>
        <w:t>2</w:t>
      </w:r>
      <w:r w:rsidRPr="00F343BC">
        <w:rPr>
          <w:rFonts w:ascii="Calibri Light" w:hAnsi="Calibri Light" w:cs="Calibri Light"/>
        </w:rPr>
        <w:t xml:space="preserve"> -&gt; Integer</w:t>
      </w:r>
      <w:r>
        <w:rPr>
          <w:rFonts w:ascii="Calibri Light" w:hAnsi="Calibri Light" w:cs="Calibri Light"/>
        </w:rPr>
        <w:t>, Row of Matrix2</w:t>
      </w:r>
    </w:p>
    <w:p w14:paraId="261E7F7C" w14:textId="4223F32B" w:rsidR="00591503" w:rsidRPr="00F343BC" w:rsidRDefault="00591503" w:rsidP="00591503">
      <w:pPr>
        <w:pStyle w:val="Content"/>
        <w:ind w:left="144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                       column</w:t>
      </w:r>
      <w:r>
        <w:rPr>
          <w:rFonts w:ascii="Calibri Light" w:hAnsi="Calibri Light" w:cs="Calibri Light"/>
        </w:rPr>
        <w:t>2</w:t>
      </w:r>
      <w:r w:rsidRPr="00F343BC">
        <w:rPr>
          <w:rFonts w:ascii="Calibri Light" w:hAnsi="Calibri Light" w:cs="Calibri Light"/>
        </w:rPr>
        <w:t xml:space="preserve"> -&gt; Integer</w:t>
      </w:r>
      <w:r>
        <w:rPr>
          <w:rFonts w:ascii="Calibri Light" w:hAnsi="Calibri Light" w:cs="Calibri Light"/>
        </w:rPr>
        <w:t>, Column of Matrix2</w:t>
      </w:r>
    </w:p>
    <w:p w14:paraId="7EA44D62" w14:textId="7E5151DF" w:rsidR="000E0DAA" w:rsidRPr="00F343BC" w:rsidRDefault="000E0DAA" w:rsidP="000E0DAA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Return – </w:t>
      </w:r>
      <w:r w:rsidRPr="00F343BC">
        <w:rPr>
          <w:rFonts w:ascii="Calibri Light" w:hAnsi="Calibri Light" w:cs="Calibri Light"/>
        </w:rPr>
        <w:t>Reference to the Multiplied result matrix, pointer to pointers of type float</w:t>
      </w:r>
    </w:p>
    <w:p w14:paraId="0039A882" w14:textId="77777777" w:rsidR="000E0DAA" w:rsidRPr="00F343BC" w:rsidRDefault="000E0DAA" w:rsidP="000E0DAA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>Function Calling –</w:t>
      </w:r>
    </w:p>
    <w:p w14:paraId="3F02391A" w14:textId="3F90068A" w:rsidR="000E0DAA" w:rsidRPr="00F343BC" w:rsidRDefault="000E0DAA" w:rsidP="000E0DAA">
      <w:pPr>
        <w:pStyle w:val="Content"/>
        <w:ind w:left="216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float** matrix1;</w:t>
      </w:r>
    </w:p>
    <w:p w14:paraId="535564ED" w14:textId="272F0028" w:rsidR="000E0DAA" w:rsidRPr="00F343BC" w:rsidRDefault="000E0DAA" w:rsidP="000E0DAA">
      <w:pPr>
        <w:pStyle w:val="Content"/>
        <w:ind w:left="216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float** matrix2;</w:t>
      </w:r>
    </w:p>
    <w:p w14:paraId="18A04B60" w14:textId="16D799CC" w:rsidR="000E0DAA" w:rsidRPr="00F343BC" w:rsidRDefault="000E0DAA" w:rsidP="000E0DAA">
      <w:pPr>
        <w:pStyle w:val="Content"/>
        <w:ind w:left="216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float** resultMatrix;</w:t>
      </w:r>
    </w:p>
    <w:p w14:paraId="0E0DAF18" w14:textId="613A6778" w:rsidR="000E0DAA" w:rsidRPr="00F343BC" w:rsidRDefault="000E0DAA" w:rsidP="000E0DAA">
      <w:pPr>
        <w:pStyle w:val="Content"/>
        <w:ind w:left="216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LinearAlgebraOperations mo;</w:t>
      </w:r>
    </w:p>
    <w:p w14:paraId="3E02DAC6" w14:textId="5B005630" w:rsidR="000E0DAA" w:rsidRPr="00F343BC" w:rsidRDefault="000E0DAA" w:rsidP="000E0DAA">
      <w:pPr>
        <w:pStyle w:val="Content"/>
        <w:ind w:left="216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matrix1 = </w:t>
      </w:r>
      <w:proofErr w:type="gramStart"/>
      <w:r w:rsidRPr="00F343BC">
        <w:rPr>
          <w:rFonts w:ascii="Calibri Light" w:hAnsi="Calibri Light" w:cs="Calibri Light"/>
        </w:rPr>
        <w:t>mo.createMatrix</w:t>
      </w:r>
      <w:proofErr w:type="gramEnd"/>
      <w:r w:rsidRPr="00F343BC">
        <w:rPr>
          <w:rFonts w:ascii="Calibri Light" w:hAnsi="Calibri Light" w:cs="Calibri Light"/>
        </w:rPr>
        <w:t>(row1, col1);</w:t>
      </w:r>
    </w:p>
    <w:p w14:paraId="7AB5778F" w14:textId="707E4A93" w:rsidR="000E0DAA" w:rsidRPr="00F343BC" w:rsidRDefault="000E0DAA" w:rsidP="000E0DAA">
      <w:pPr>
        <w:pStyle w:val="Content"/>
        <w:ind w:left="216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 xml:space="preserve">matrix2 = </w:t>
      </w:r>
      <w:proofErr w:type="gramStart"/>
      <w:r w:rsidRPr="00F343BC">
        <w:rPr>
          <w:rFonts w:ascii="Calibri Light" w:hAnsi="Calibri Light" w:cs="Calibri Light"/>
        </w:rPr>
        <w:t>mo.createMatrix</w:t>
      </w:r>
      <w:proofErr w:type="gramEnd"/>
      <w:r w:rsidRPr="00F343BC">
        <w:rPr>
          <w:rFonts w:ascii="Calibri Light" w:hAnsi="Calibri Light" w:cs="Calibri Light"/>
        </w:rPr>
        <w:t>(row2, col2);</w:t>
      </w:r>
    </w:p>
    <w:p w14:paraId="3AF14D95" w14:textId="6EAC9ED3" w:rsidR="000E0DAA" w:rsidRPr="00F343BC" w:rsidRDefault="000E0DAA" w:rsidP="000E0DAA">
      <w:pPr>
        <w:pStyle w:val="Content"/>
        <w:ind w:left="2160"/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</w:rPr>
        <w:t xml:space="preserve">resultMatrix = </w:t>
      </w:r>
      <w:proofErr w:type="gramStart"/>
      <w:r w:rsidRPr="00F343BC">
        <w:rPr>
          <w:rFonts w:ascii="Calibri Light" w:hAnsi="Calibri Light" w:cs="Calibri Light"/>
        </w:rPr>
        <w:t>mo.matrixMultiplication</w:t>
      </w:r>
      <w:proofErr w:type="gramEnd"/>
      <w:r w:rsidRPr="00F343BC">
        <w:rPr>
          <w:rFonts w:ascii="Calibri Light" w:hAnsi="Calibri Light" w:cs="Calibri Light"/>
        </w:rPr>
        <w:t>(matrix1, matrix2, row1, col1, row2, col2);</w:t>
      </w:r>
    </w:p>
    <w:p w14:paraId="05959746" w14:textId="7E9BA00D" w:rsidR="000E0DAA" w:rsidRPr="00F343BC" w:rsidRDefault="000E0DAA" w:rsidP="000E0DAA">
      <w:pPr>
        <w:pStyle w:val="Content"/>
        <w:numPr>
          <w:ilvl w:val="0"/>
          <w:numId w:val="8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Validations – </w:t>
      </w:r>
      <w:r w:rsidRPr="00F343BC">
        <w:rPr>
          <w:rFonts w:ascii="Calibri Light" w:hAnsi="Calibri Light" w:cs="Calibri Light"/>
        </w:rPr>
        <w:t>Column of Matrix 1 should be equal to row of Matrix2.</w:t>
      </w:r>
    </w:p>
    <w:p w14:paraId="36382B10" w14:textId="77777777" w:rsidR="00B167D3" w:rsidRPr="00F343BC" w:rsidRDefault="00B167D3" w:rsidP="00B167D3">
      <w:pPr>
        <w:pStyle w:val="Content"/>
        <w:ind w:left="720"/>
        <w:rPr>
          <w:rFonts w:ascii="Calibri Light" w:hAnsi="Calibri Light" w:cs="Calibri Light"/>
          <w:b/>
          <w:bCs/>
        </w:rPr>
      </w:pPr>
    </w:p>
    <w:p w14:paraId="3387A8B7" w14:textId="6BF89CB6" w:rsidR="00556060" w:rsidRDefault="00556060" w:rsidP="00556060">
      <w:pPr>
        <w:pStyle w:val="Content"/>
        <w:rPr>
          <w:rFonts w:ascii="Calibri Light" w:hAnsi="Calibri Light" w:cs="Calibri Light"/>
          <w:b/>
          <w:bCs/>
        </w:rPr>
      </w:pPr>
    </w:p>
    <w:p w14:paraId="3BA0D7F2" w14:textId="2489330F" w:rsidR="00525F50" w:rsidRDefault="00525F50" w:rsidP="00556060">
      <w:pPr>
        <w:pStyle w:val="Content"/>
        <w:rPr>
          <w:rFonts w:ascii="Calibri Light" w:hAnsi="Calibri Light" w:cs="Calibri Light"/>
          <w:b/>
          <w:bCs/>
        </w:rPr>
      </w:pPr>
    </w:p>
    <w:p w14:paraId="3E789F9D" w14:textId="349029B8" w:rsidR="00525F50" w:rsidRDefault="00525F50" w:rsidP="00556060">
      <w:pPr>
        <w:pStyle w:val="Content"/>
        <w:rPr>
          <w:rFonts w:ascii="Calibri Light" w:hAnsi="Calibri Light" w:cs="Calibri Light"/>
          <w:b/>
          <w:bCs/>
        </w:rPr>
      </w:pPr>
    </w:p>
    <w:p w14:paraId="199D4FF6" w14:textId="43115B38" w:rsidR="00525F50" w:rsidRDefault="00525F50" w:rsidP="00556060">
      <w:pPr>
        <w:pStyle w:val="Content"/>
        <w:rPr>
          <w:rFonts w:ascii="Calibri Light" w:hAnsi="Calibri Light" w:cs="Calibri Light"/>
          <w:b/>
          <w:bCs/>
        </w:rPr>
      </w:pPr>
    </w:p>
    <w:p w14:paraId="54362619" w14:textId="2DB01E75" w:rsidR="00F343BC" w:rsidRPr="00F343BC" w:rsidRDefault="00F343BC" w:rsidP="00F343BC">
      <w:pPr>
        <w:pStyle w:val="Heading3"/>
        <w:rPr>
          <w:rFonts w:ascii="Calibri Light" w:hAnsi="Calibri Light" w:cs="Calibri Light"/>
          <w:sz w:val="28"/>
          <w:szCs w:val="28"/>
        </w:rPr>
      </w:pPr>
      <w:bookmarkStart w:id="10" w:name="_Toc33825613"/>
      <w:r w:rsidRPr="00F343BC">
        <w:rPr>
          <w:rFonts w:ascii="Calibri Light" w:hAnsi="Calibri Light" w:cs="Calibri Light"/>
          <w:sz w:val="28"/>
          <w:szCs w:val="28"/>
        </w:rPr>
        <w:lastRenderedPageBreak/>
        <w:t>Public Members</w:t>
      </w:r>
      <w:bookmarkEnd w:id="10"/>
    </w:p>
    <w:p w14:paraId="588D2FB1" w14:textId="1988C248" w:rsidR="00F343BC" w:rsidRPr="00F343BC" w:rsidRDefault="00F343BC" w:rsidP="00F343BC">
      <w:pPr>
        <w:rPr>
          <w:rFonts w:ascii="Calibri Light" w:hAnsi="Calibri Light" w:cs="Calibri Light"/>
          <w:b w:val="0"/>
          <w:bCs/>
        </w:rPr>
      </w:pPr>
      <w:r w:rsidRPr="00F343BC">
        <w:rPr>
          <w:rFonts w:ascii="Calibri Light" w:hAnsi="Calibri Light" w:cs="Calibri Light"/>
          <w:b w:val="0"/>
          <w:bCs/>
        </w:rPr>
        <w:t>To access the private members</w:t>
      </w:r>
      <w:r w:rsidR="00525F50">
        <w:rPr>
          <w:rFonts w:ascii="Calibri Light" w:hAnsi="Calibri Light" w:cs="Calibri Light"/>
          <w:b w:val="0"/>
          <w:bCs/>
        </w:rPr>
        <w:t xml:space="preserve"> of class </w:t>
      </w:r>
      <w:r w:rsidR="00525F50" w:rsidRPr="00525F50">
        <w:rPr>
          <w:rFonts w:ascii="Calibri Light" w:hAnsi="Calibri Light" w:cs="Calibri Light"/>
          <w:b w:val="0"/>
          <w:bCs/>
        </w:rPr>
        <w:t>LinearAlgebraOperations</w:t>
      </w:r>
      <w:r w:rsidRPr="00F343BC">
        <w:rPr>
          <w:rFonts w:ascii="Calibri Light" w:hAnsi="Calibri Light" w:cs="Calibri Light"/>
          <w:b w:val="0"/>
          <w:bCs/>
        </w:rPr>
        <w:t>, public member functions have been defined.</w:t>
      </w:r>
    </w:p>
    <w:p w14:paraId="7EED2D87" w14:textId="77777777" w:rsidR="00525F50" w:rsidRPr="00F343BC" w:rsidRDefault="00525F50" w:rsidP="00F343BC">
      <w:pPr>
        <w:rPr>
          <w:rFonts w:ascii="Calibri Light" w:hAnsi="Calibri Light" w:cs="Calibri Light"/>
          <w:b w:val="0"/>
          <w:bCs/>
        </w:rPr>
      </w:pPr>
    </w:p>
    <w:p w14:paraId="14606C59" w14:textId="13466001" w:rsidR="00525F50" w:rsidRPr="00525F50" w:rsidRDefault="00F343BC" w:rsidP="00525F50">
      <w:pPr>
        <w:pStyle w:val="ListParagraph"/>
        <w:numPr>
          <w:ilvl w:val="0"/>
          <w:numId w:val="9"/>
        </w:numPr>
        <w:rPr>
          <w:rFonts w:ascii="Calibri Light" w:hAnsi="Calibri Light" w:cs="Calibri Light"/>
          <w:b w:val="0"/>
          <w:bCs/>
        </w:rPr>
      </w:pPr>
      <w:r w:rsidRPr="00525F50">
        <w:rPr>
          <w:rFonts w:ascii="Calibri Light" w:hAnsi="Calibri Light" w:cs="Calibri Light"/>
        </w:rPr>
        <w:t>performLinearAlgOperation</w:t>
      </w:r>
      <w:r w:rsidRPr="00F343BC">
        <w:rPr>
          <w:rFonts w:ascii="Calibri Light" w:hAnsi="Calibri Light" w:cs="Calibri Light"/>
          <w:b w:val="0"/>
          <w:bCs/>
        </w:rPr>
        <w:t xml:space="preserve">: This function is a public </w:t>
      </w:r>
      <w:r w:rsidRPr="00525F50">
        <w:rPr>
          <w:rFonts w:ascii="Calibri Light" w:hAnsi="Calibri Light" w:cs="Calibri Light"/>
        </w:rPr>
        <w:t>friend</w:t>
      </w:r>
      <w:r w:rsidRPr="00F343BC">
        <w:rPr>
          <w:rFonts w:ascii="Calibri Light" w:hAnsi="Calibri Light" w:cs="Calibri Light"/>
          <w:b w:val="0"/>
          <w:bCs/>
        </w:rPr>
        <w:t xml:space="preserve"> function, defined to access the private linear algebra operation</w:t>
      </w:r>
      <w:r>
        <w:rPr>
          <w:rFonts w:ascii="Calibri Light" w:hAnsi="Calibri Light" w:cs="Calibri Light"/>
          <w:b w:val="0"/>
          <w:bCs/>
        </w:rPr>
        <w:t xml:space="preserve">s. The function takes </w:t>
      </w:r>
      <w:r w:rsidR="00525F50">
        <w:rPr>
          <w:rFonts w:ascii="Calibri Light" w:hAnsi="Calibri Light" w:cs="Calibri Light"/>
          <w:b w:val="0"/>
          <w:bCs/>
        </w:rPr>
        <w:t xml:space="preserve">choice from user and calls the respective private functions of the class </w:t>
      </w:r>
      <w:r w:rsidR="00525F50" w:rsidRPr="00525F50">
        <w:rPr>
          <w:rFonts w:ascii="Calibri Light" w:hAnsi="Calibri Light" w:cs="Calibri Light"/>
          <w:b w:val="0"/>
          <w:bCs/>
        </w:rPr>
        <w:t>LinearAlgebraOperations</w:t>
      </w:r>
      <w:r w:rsidR="00525F50">
        <w:rPr>
          <w:rFonts w:ascii="Calibri Light" w:hAnsi="Calibri Light" w:cs="Calibri Light"/>
          <w:b w:val="0"/>
          <w:bCs/>
        </w:rPr>
        <w:t>.</w:t>
      </w:r>
    </w:p>
    <w:p w14:paraId="52293D91" w14:textId="40D87F36" w:rsidR="00525F50" w:rsidRPr="00F343BC" w:rsidRDefault="00525F50" w:rsidP="00525F50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Syntax</w:t>
      </w:r>
      <w:r w:rsidRPr="00F343BC">
        <w:rPr>
          <w:rFonts w:ascii="Calibri Light" w:hAnsi="Calibri Light" w:cs="Calibri Light"/>
        </w:rPr>
        <w:t xml:space="preserve"> – </w:t>
      </w:r>
      <w:r w:rsidRPr="00525F50">
        <w:rPr>
          <w:rFonts w:ascii="Calibri Light" w:hAnsi="Calibri Light" w:cs="Calibri Light"/>
        </w:rPr>
        <w:t xml:space="preserve">friend void </w:t>
      </w:r>
      <w:proofErr w:type="gramStart"/>
      <w:r w:rsidRPr="00525F50">
        <w:rPr>
          <w:rFonts w:ascii="Calibri Light" w:hAnsi="Calibri Light" w:cs="Calibri Light"/>
        </w:rPr>
        <w:t>performLinearAlgOperation(</w:t>
      </w:r>
      <w:proofErr w:type="gramEnd"/>
      <w:r w:rsidRPr="00525F50">
        <w:rPr>
          <w:rFonts w:ascii="Calibri Light" w:hAnsi="Calibri Light" w:cs="Calibri Light"/>
        </w:rPr>
        <w:t>LinearAlgebraOperations</w:t>
      </w:r>
      <w:r w:rsidR="00591503">
        <w:rPr>
          <w:rFonts w:ascii="Calibri Light" w:hAnsi="Calibri Light" w:cs="Calibri Light"/>
        </w:rPr>
        <w:t xml:space="preserve"> mo</w:t>
      </w:r>
      <w:r w:rsidRPr="00525F50">
        <w:rPr>
          <w:rFonts w:ascii="Calibri Light" w:hAnsi="Calibri Light" w:cs="Calibri Light"/>
        </w:rPr>
        <w:t>, int</w:t>
      </w:r>
      <w:r w:rsidR="00591503">
        <w:rPr>
          <w:rFonts w:ascii="Calibri Light" w:hAnsi="Calibri Light" w:cs="Calibri Light"/>
        </w:rPr>
        <w:t xml:space="preserve"> choice</w:t>
      </w:r>
      <w:r w:rsidRPr="00525F50">
        <w:rPr>
          <w:rFonts w:ascii="Calibri Light" w:hAnsi="Calibri Light" w:cs="Calibri Light"/>
        </w:rPr>
        <w:t xml:space="preserve"> );</w:t>
      </w:r>
    </w:p>
    <w:p w14:paraId="0C0A961C" w14:textId="69E0EB1C" w:rsidR="00525F50" w:rsidRDefault="00525F50" w:rsidP="00525F50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Parameter</w:t>
      </w:r>
      <w:r w:rsidRPr="00F343BC">
        <w:rPr>
          <w:rFonts w:ascii="Calibri Light" w:hAnsi="Calibri Light" w:cs="Calibri Light"/>
        </w:rPr>
        <w:t xml:space="preserve"> – </w:t>
      </w:r>
      <w:r w:rsidR="00591503">
        <w:rPr>
          <w:rFonts w:ascii="Calibri Light" w:hAnsi="Calibri Light" w:cs="Calibri Light"/>
        </w:rPr>
        <w:t>mo</w:t>
      </w:r>
      <w:r>
        <w:rPr>
          <w:rFonts w:ascii="Calibri Light" w:hAnsi="Calibri Light" w:cs="Calibri Light"/>
        </w:rPr>
        <w:t xml:space="preserve"> -&gt; Object of class </w:t>
      </w:r>
      <w:r w:rsidRPr="00525F50">
        <w:rPr>
          <w:rFonts w:ascii="Calibri Light" w:hAnsi="Calibri Light" w:cs="Calibri Light"/>
        </w:rPr>
        <w:t>LinearAlgebraOperations</w:t>
      </w:r>
    </w:p>
    <w:p w14:paraId="7F600B1A" w14:textId="150B1A14" w:rsidR="00525F50" w:rsidRPr="00F343BC" w:rsidRDefault="00525F50" w:rsidP="00525F50">
      <w:pPr>
        <w:pStyle w:val="Content"/>
        <w:ind w:left="2160" w:firstLine="72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choice</w:t>
      </w:r>
      <w:r w:rsidRPr="00F343BC">
        <w:rPr>
          <w:rFonts w:ascii="Calibri Light" w:hAnsi="Calibri Light" w:cs="Calibri Light"/>
        </w:rPr>
        <w:t xml:space="preserve"> -&gt; Integer</w:t>
      </w:r>
    </w:p>
    <w:p w14:paraId="2296D9F0" w14:textId="2ABE7C4E" w:rsidR="00525F50" w:rsidRPr="00F343BC" w:rsidRDefault="00525F50" w:rsidP="00525F50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Return – </w:t>
      </w:r>
      <w:r>
        <w:rPr>
          <w:rFonts w:ascii="Calibri Light" w:hAnsi="Calibri Light" w:cs="Calibri Light"/>
        </w:rPr>
        <w:t>None</w:t>
      </w:r>
    </w:p>
    <w:p w14:paraId="10338F8D" w14:textId="77777777" w:rsidR="00525F50" w:rsidRPr="00F343BC" w:rsidRDefault="00525F50" w:rsidP="00525F50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>Function Calling –</w:t>
      </w:r>
    </w:p>
    <w:p w14:paraId="4F9C57E1" w14:textId="5415A40F" w:rsidR="00525F50" w:rsidRDefault="00525F50" w:rsidP="00525F50">
      <w:pPr>
        <w:pStyle w:val="Content"/>
        <w:ind w:left="28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Int choice;</w:t>
      </w:r>
    </w:p>
    <w:p w14:paraId="2516D304" w14:textId="199A4D83" w:rsidR="00525F50" w:rsidRDefault="00525F50" w:rsidP="00525F50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LinearAlgebraOperations mo;</w:t>
      </w:r>
    </w:p>
    <w:p w14:paraId="47B86604" w14:textId="5D43B408" w:rsidR="00525F50" w:rsidRPr="00F343BC" w:rsidRDefault="00525F50" w:rsidP="00525F50">
      <w:pPr>
        <w:pStyle w:val="Content"/>
        <w:ind w:left="2880"/>
        <w:rPr>
          <w:rFonts w:ascii="Calibri Light" w:hAnsi="Calibri Light" w:cs="Calibri Light"/>
          <w:b/>
          <w:bCs/>
        </w:rPr>
      </w:pPr>
      <w:r w:rsidRPr="00525F50">
        <w:rPr>
          <w:rFonts w:ascii="Calibri Light" w:hAnsi="Calibri Light" w:cs="Calibri Light"/>
        </w:rPr>
        <w:t>performLinearAlgOperation</w:t>
      </w:r>
      <w:r>
        <w:rPr>
          <w:rFonts w:ascii="Calibri Light" w:hAnsi="Calibri Light" w:cs="Calibri Light"/>
        </w:rPr>
        <w:t xml:space="preserve"> (mo, choice);</w:t>
      </w:r>
    </w:p>
    <w:p w14:paraId="5115C097" w14:textId="503ADEE6" w:rsidR="00525F50" w:rsidRPr="00B66D07" w:rsidRDefault="00525F50" w:rsidP="00525F50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Validations – </w:t>
      </w:r>
      <w:r>
        <w:rPr>
          <w:rFonts w:ascii="Calibri Light" w:hAnsi="Calibri Light" w:cs="Calibri Light"/>
        </w:rPr>
        <w:t>Choice should be of type integer only</w:t>
      </w:r>
      <w:r w:rsidRPr="00F343BC">
        <w:rPr>
          <w:rFonts w:ascii="Calibri Light" w:hAnsi="Calibri Light" w:cs="Calibri Light"/>
        </w:rPr>
        <w:t>.</w:t>
      </w:r>
      <w:r w:rsidR="00B66D07">
        <w:rPr>
          <w:rFonts w:ascii="Calibri Light" w:hAnsi="Calibri Light" w:cs="Calibri Light"/>
        </w:rPr>
        <w:t xml:space="preserve"> Validated by </w:t>
      </w:r>
      <w:r w:rsidR="00B66D07" w:rsidRPr="00B66D07">
        <w:rPr>
          <w:rFonts w:ascii="Calibri Light" w:hAnsi="Calibri Light" w:cs="Calibri Light"/>
          <w:b/>
          <w:bCs/>
        </w:rPr>
        <w:t>validateInput</w:t>
      </w:r>
      <w:r w:rsidR="00B66D07">
        <w:rPr>
          <w:rFonts w:ascii="Calibri Light" w:hAnsi="Calibri Light" w:cs="Calibri Light"/>
        </w:rPr>
        <w:t xml:space="preserve"> function</w:t>
      </w:r>
    </w:p>
    <w:p w14:paraId="7D85FD9C" w14:textId="2911D946" w:rsidR="00B66D07" w:rsidRDefault="00B66D07" w:rsidP="00B66D07">
      <w:pPr>
        <w:pStyle w:val="Content"/>
        <w:ind w:left="1440"/>
        <w:rPr>
          <w:rFonts w:ascii="Calibri Light" w:hAnsi="Calibri Light" w:cs="Calibri Light"/>
          <w:b/>
          <w:bCs/>
        </w:rPr>
      </w:pPr>
    </w:p>
    <w:p w14:paraId="370162D2" w14:textId="70E0618C" w:rsidR="00B66D07" w:rsidRPr="00B66D07" w:rsidRDefault="00B66D07" w:rsidP="00B66D07">
      <w:pPr>
        <w:pStyle w:val="ListParagraph"/>
        <w:numPr>
          <w:ilvl w:val="0"/>
          <w:numId w:val="9"/>
        </w:numPr>
        <w:rPr>
          <w:rFonts w:ascii="Calibri Light" w:hAnsi="Calibri Light" w:cs="Calibri Light"/>
          <w:b w:val="0"/>
          <w:bCs/>
        </w:rPr>
      </w:pPr>
      <w:r w:rsidRPr="00B66D07">
        <w:rPr>
          <w:rFonts w:ascii="Calibri Light" w:hAnsi="Calibri Light" w:cs="Calibri Light"/>
        </w:rPr>
        <w:t>validateInput</w:t>
      </w:r>
      <w:r>
        <w:rPr>
          <w:rFonts w:ascii="Calibri Light" w:hAnsi="Calibri Light" w:cs="Calibri Light"/>
          <w:b w:val="0"/>
          <w:bCs/>
        </w:rPr>
        <w:t xml:space="preserve">: </w:t>
      </w:r>
      <w:r w:rsidRPr="00B66D07">
        <w:rPr>
          <w:rFonts w:ascii="Calibri Light" w:hAnsi="Calibri Light" w:cs="Calibri Light"/>
          <w:b w:val="0"/>
          <w:bCs/>
        </w:rPr>
        <w:t>Validates the inputs given by user like choice, matrix rows and columns. The</w:t>
      </w:r>
      <w:r>
        <w:rPr>
          <w:rFonts w:ascii="Calibri Light" w:hAnsi="Calibri Light" w:cs="Calibri Light"/>
          <w:b w:val="0"/>
          <w:bCs/>
        </w:rPr>
        <w:t>se</w:t>
      </w:r>
      <w:r w:rsidRPr="00B66D07">
        <w:rPr>
          <w:rFonts w:ascii="Calibri Light" w:hAnsi="Calibri Light" w:cs="Calibri Light"/>
          <w:b w:val="0"/>
          <w:bCs/>
        </w:rPr>
        <w:t xml:space="preserve"> inputs will be only integer type and cannot be character or floating type</w:t>
      </w:r>
      <w:r>
        <w:rPr>
          <w:rFonts w:ascii="Calibri Light" w:hAnsi="Calibri Light" w:cs="Calibri Light"/>
          <w:b w:val="0"/>
          <w:bCs/>
        </w:rPr>
        <w:t xml:space="preserve"> and this function is used to validate the same.</w:t>
      </w:r>
      <w:r w:rsidRPr="00B66D07">
        <w:rPr>
          <w:rFonts w:ascii="Calibri Light" w:hAnsi="Calibri Light" w:cs="Calibri Light"/>
          <w:b w:val="0"/>
          <w:bCs/>
        </w:rPr>
        <w:t xml:space="preserve"> </w:t>
      </w:r>
    </w:p>
    <w:p w14:paraId="4B38DB0B" w14:textId="549BC5CF" w:rsidR="00B66D07" w:rsidRPr="00F343BC" w:rsidRDefault="00B66D07" w:rsidP="00B66D07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Syntax</w:t>
      </w:r>
      <w:r w:rsidRPr="00F343BC">
        <w:rPr>
          <w:rFonts w:ascii="Calibri Light" w:hAnsi="Calibri Light" w:cs="Calibri Light"/>
        </w:rPr>
        <w:t xml:space="preserve"> – </w:t>
      </w:r>
      <w:r w:rsidRPr="00B66D07">
        <w:rPr>
          <w:rFonts w:ascii="Calibri Light" w:hAnsi="Calibri Light" w:cs="Calibri Light"/>
        </w:rPr>
        <w:t xml:space="preserve">int </w:t>
      </w:r>
      <w:proofErr w:type="gramStart"/>
      <w:r w:rsidRPr="00B66D07">
        <w:rPr>
          <w:rFonts w:ascii="Calibri Light" w:hAnsi="Calibri Light" w:cs="Calibri Light"/>
        </w:rPr>
        <w:t>validateInput(</w:t>
      </w:r>
      <w:proofErr w:type="gramEnd"/>
      <w:r w:rsidRPr="00B66D07">
        <w:rPr>
          <w:rFonts w:ascii="Calibri Light" w:hAnsi="Calibri Light" w:cs="Calibri Light"/>
        </w:rPr>
        <w:t>string</w:t>
      </w:r>
      <w:r w:rsidR="00591503">
        <w:rPr>
          <w:rFonts w:ascii="Calibri Light" w:hAnsi="Calibri Light" w:cs="Calibri Light"/>
        </w:rPr>
        <w:t xml:space="preserve"> inputType</w:t>
      </w:r>
      <w:r w:rsidRPr="00B66D07">
        <w:rPr>
          <w:rFonts w:ascii="Calibri Light" w:hAnsi="Calibri Light" w:cs="Calibri Light"/>
        </w:rPr>
        <w:t>);</w:t>
      </w:r>
    </w:p>
    <w:p w14:paraId="5F381D25" w14:textId="125EB38B" w:rsidR="00B66D07" w:rsidRDefault="00B66D07" w:rsidP="00B66D07">
      <w:pPr>
        <w:pStyle w:val="Content"/>
        <w:numPr>
          <w:ilvl w:val="0"/>
          <w:numId w:val="7"/>
        </w:numPr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  <w:b/>
          <w:bCs/>
        </w:rPr>
        <w:t>Parameter</w:t>
      </w:r>
      <w:r w:rsidRPr="00F343BC">
        <w:rPr>
          <w:rFonts w:ascii="Calibri Light" w:hAnsi="Calibri Light" w:cs="Calibri Light"/>
        </w:rPr>
        <w:t xml:space="preserve"> – </w:t>
      </w:r>
      <w:r>
        <w:rPr>
          <w:rFonts w:ascii="Calibri Light" w:hAnsi="Calibri Light" w:cs="Calibri Light"/>
        </w:rPr>
        <w:t>inputType -&gt; String. Values: “choice”, “rows”, “columns”</w:t>
      </w:r>
    </w:p>
    <w:p w14:paraId="01FF3205" w14:textId="23342A9E" w:rsidR="00B66D07" w:rsidRPr="00F343BC" w:rsidRDefault="00B66D07" w:rsidP="00B66D07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Return – </w:t>
      </w:r>
      <w:r w:rsidRPr="00187860">
        <w:rPr>
          <w:rFonts w:ascii="Calibri Light" w:hAnsi="Calibri Light" w:cs="Calibri Light"/>
        </w:rPr>
        <w:t>I</w:t>
      </w:r>
      <w:r>
        <w:rPr>
          <w:rFonts w:ascii="Calibri Light" w:hAnsi="Calibri Light" w:cs="Calibri Light"/>
        </w:rPr>
        <w:t>nput given by the user.</w:t>
      </w:r>
    </w:p>
    <w:p w14:paraId="362E8C82" w14:textId="77777777" w:rsidR="00B66D07" w:rsidRPr="00F343BC" w:rsidRDefault="00B66D07" w:rsidP="00B66D07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>Function Calling –</w:t>
      </w:r>
    </w:p>
    <w:p w14:paraId="32D134E4" w14:textId="2B8190EC" w:rsidR="00B66D07" w:rsidRDefault="00B66D07" w:rsidP="00B66D07">
      <w:pPr>
        <w:pStyle w:val="Content"/>
        <w:ind w:left="288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int option;</w:t>
      </w:r>
    </w:p>
    <w:p w14:paraId="1EE6DB42" w14:textId="77777777" w:rsidR="00B66D07" w:rsidRDefault="00B66D07" w:rsidP="00B66D07">
      <w:pPr>
        <w:pStyle w:val="Content"/>
        <w:ind w:left="2880"/>
        <w:rPr>
          <w:rFonts w:ascii="Calibri Light" w:hAnsi="Calibri Light" w:cs="Calibri Light"/>
        </w:rPr>
      </w:pPr>
      <w:r w:rsidRPr="00F343BC">
        <w:rPr>
          <w:rFonts w:ascii="Calibri Light" w:hAnsi="Calibri Light" w:cs="Calibri Light"/>
        </w:rPr>
        <w:t>LinearAlgebraOperations mo;</w:t>
      </w:r>
    </w:p>
    <w:p w14:paraId="197630F2" w14:textId="7B9DC0E3" w:rsidR="00B66D07" w:rsidRPr="00F343BC" w:rsidRDefault="00B66D07" w:rsidP="00B66D07">
      <w:pPr>
        <w:pStyle w:val="Content"/>
        <w:ind w:left="2880"/>
        <w:rPr>
          <w:rFonts w:ascii="Calibri Light" w:hAnsi="Calibri Light" w:cs="Calibri Light"/>
          <w:b/>
          <w:bCs/>
        </w:rPr>
      </w:pPr>
      <w:r w:rsidRPr="00B66D07">
        <w:rPr>
          <w:rFonts w:ascii="Calibri Light" w:hAnsi="Calibri Light" w:cs="Calibri Light"/>
        </w:rPr>
        <w:t xml:space="preserve">option = </w:t>
      </w:r>
      <w:proofErr w:type="gramStart"/>
      <w:r w:rsidRPr="00B66D07">
        <w:rPr>
          <w:rFonts w:ascii="Calibri Light" w:hAnsi="Calibri Light" w:cs="Calibri Light"/>
        </w:rPr>
        <w:t>matr.validateInput</w:t>
      </w:r>
      <w:proofErr w:type="gramEnd"/>
      <w:r w:rsidRPr="00B66D07">
        <w:rPr>
          <w:rFonts w:ascii="Calibri Light" w:hAnsi="Calibri Light" w:cs="Calibri Light"/>
        </w:rPr>
        <w:t>("choice");</w:t>
      </w:r>
    </w:p>
    <w:p w14:paraId="66406FB4" w14:textId="0A987798" w:rsidR="00B66D07" w:rsidRPr="00A2388B" w:rsidRDefault="00B66D07" w:rsidP="00B66D07">
      <w:pPr>
        <w:pStyle w:val="Content"/>
        <w:numPr>
          <w:ilvl w:val="0"/>
          <w:numId w:val="7"/>
        </w:numPr>
        <w:rPr>
          <w:rFonts w:ascii="Calibri Light" w:hAnsi="Calibri Light" w:cs="Calibri Light"/>
          <w:b/>
          <w:bCs/>
        </w:rPr>
      </w:pPr>
      <w:r w:rsidRPr="00F343BC">
        <w:rPr>
          <w:rFonts w:ascii="Calibri Light" w:hAnsi="Calibri Light" w:cs="Calibri Light"/>
          <w:b/>
          <w:bCs/>
        </w:rPr>
        <w:t xml:space="preserve">Validations – </w:t>
      </w:r>
      <w:r>
        <w:rPr>
          <w:rFonts w:ascii="Calibri Light" w:hAnsi="Calibri Light" w:cs="Calibri Light"/>
        </w:rPr>
        <w:t>Choice should be of type integer only</w:t>
      </w:r>
      <w:r w:rsidRPr="00F343BC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</w:rPr>
        <w:t xml:space="preserve"> </w:t>
      </w:r>
      <w:r w:rsidR="00A2388B">
        <w:rPr>
          <w:rFonts w:ascii="Calibri Light" w:hAnsi="Calibri Light" w:cs="Calibri Light"/>
        </w:rPr>
        <w:t>Characters or decimal values not allowed</w:t>
      </w:r>
    </w:p>
    <w:p w14:paraId="1630BBB1" w14:textId="669D34FD" w:rsidR="00A2388B" w:rsidRDefault="00A2388B" w:rsidP="00A2388B">
      <w:pPr>
        <w:pStyle w:val="Content"/>
        <w:rPr>
          <w:rFonts w:ascii="Calibri Light" w:hAnsi="Calibri Light" w:cs="Calibri Light"/>
          <w:b/>
          <w:bCs/>
        </w:rPr>
      </w:pPr>
    </w:p>
    <w:p w14:paraId="5FC25BC0" w14:textId="2A474877" w:rsidR="0006019D" w:rsidRDefault="00562C65" w:rsidP="00A2388B">
      <w:pPr>
        <w:pStyle w:val="Heading1"/>
        <w:rPr>
          <w:rFonts w:ascii="Calibri Light" w:hAnsi="Calibri Light" w:cs="Calibri Light"/>
        </w:rPr>
      </w:pPr>
      <w:bookmarkStart w:id="11" w:name="_Toc33825614"/>
      <w:r>
        <w:rPr>
          <w:rFonts w:ascii="Calibri Light" w:hAnsi="Calibri Light" w:cs="Calibri Light"/>
        </w:rPr>
        <w:lastRenderedPageBreak/>
        <w:t>Compile and Execution</w:t>
      </w:r>
      <w:bookmarkEnd w:id="11"/>
    </w:p>
    <w:p w14:paraId="0BB3B3DB" w14:textId="5BA9DF39" w:rsidR="00562C65" w:rsidRDefault="00562C65" w:rsidP="00562C65">
      <w:pPr>
        <w:pStyle w:val="Content"/>
      </w:pPr>
      <w:r w:rsidRPr="00AD278E">
        <w:rPr>
          <w:b/>
          <w:bCs/>
        </w:rPr>
        <w:t>Linux</w:t>
      </w:r>
      <w:r>
        <w:t>:</w:t>
      </w:r>
    </w:p>
    <w:p w14:paraId="37A52FD6" w14:textId="4EC9B50D" w:rsidR="00562C65" w:rsidRDefault="00AD278E" w:rsidP="00AD278E">
      <w:pPr>
        <w:pStyle w:val="Content"/>
        <w:numPr>
          <w:ilvl w:val="0"/>
          <w:numId w:val="11"/>
        </w:numPr>
      </w:pPr>
      <w:r>
        <w:t>Download the zip and extract the folder DEY_ABHIK</w:t>
      </w:r>
    </w:p>
    <w:p w14:paraId="138D0961" w14:textId="7D5308D2" w:rsidR="00AD278E" w:rsidRDefault="00AD278E" w:rsidP="00AD278E">
      <w:pPr>
        <w:pStyle w:val="Content"/>
        <w:numPr>
          <w:ilvl w:val="0"/>
          <w:numId w:val="11"/>
        </w:numPr>
      </w:pPr>
      <w:r>
        <w:t>Open terminal and navigate to the folder DEY_ABHIK</w:t>
      </w:r>
    </w:p>
    <w:p w14:paraId="75865E51" w14:textId="011477F7" w:rsidR="00AD278E" w:rsidRDefault="00AD278E" w:rsidP="00AD278E">
      <w:pPr>
        <w:pStyle w:val="Content"/>
        <w:numPr>
          <w:ilvl w:val="0"/>
          <w:numId w:val="11"/>
        </w:numPr>
      </w:pPr>
      <w:r>
        <w:t>Run the below command in the terminal to compile the file</w:t>
      </w:r>
    </w:p>
    <w:p w14:paraId="0F781992" w14:textId="36D677D5" w:rsidR="00AD278E" w:rsidRPr="00AD278E" w:rsidRDefault="00AD278E" w:rsidP="00AD278E">
      <w:pPr>
        <w:pStyle w:val="Content"/>
        <w:ind w:left="720"/>
        <w:rPr>
          <w:b/>
          <w:bCs/>
        </w:rPr>
      </w:pPr>
      <w:r w:rsidRPr="00AD278E">
        <w:rPr>
          <w:b/>
          <w:bCs/>
        </w:rPr>
        <w:t xml:space="preserve">g++ -o main </w:t>
      </w:r>
      <w:r w:rsidR="00BC502F">
        <w:rPr>
          <w:b/>
          <w:bCs/>
        </w:rPr>
        <w:t>dey_abhik</w:t>
      </w:r>
      <w:r w:rsidRPr="00AD278E">
        <w:rPr>
          <w:b/>
          <w:bCs/>
        </w:rPr>
        <w:t>.cpp</w:t>
      </w:r>
    </w:p>
    <w:p w14:paraId="6DC5D585" w14:textId="70CE6CD5" w:rsidR="00AD278E" w:rsidRPr="00AD278E" w:rsidRDefault="00AD278E" w:rsidP="00AD278E">
      <w:pPr>
        <w:pStyle w:val="Content"/>
        <w:ind w:left="720"/>
      </w:pPr>
      <w:r>
        <w:t>A file with the name “main” will be generated in the folder</w:t>
      </w:r>
    </w:p>
    <w:p w14:paraId="1ABF127E" w14:textId="3A321812" w:rsidR="00AD278E" w:rsidRDefault="00AD278E" w:rsidP="00AD278E">
      <w:pPr>
        <w:pStyle w:val="Content"/>
        <w:numPr>
          <w:ilvl w:val="0"/>
          <w:numId w:val="11"/>
        </w:numPr>
      </w:pPr>
      <w:r>
        <w:t>Run the below command in the terminal to execute the file</w:t>
      </w:r>
    </w:p>
    <w:p w14:paraId="2ED24B93" w14:textId="73AA90FA" w:rsidR="00AD278E" w:rsidRDefault="00AD278E" w:rsidP="00AD278E">
      <w:pPr>
        <w:pStyle w:val="Content"/>
        <w:ind w:left="720"/>
      </w:pPr>
      <w:proofErr w:type="gramStart"/>
      <w:r>
        <w:t>./</w:t>
      </w:r>
      <w:proofErr w:type="gramEnd"/>
      <w:r>
        <w:t>main</w:t>
      </w:r>
    </w:p>
    <w:p w14:paraId="4BA5AA28" w14:textId="2D7DA097" w:rsidR="00AD278E" w:rsidRDefault="00AD278E" w:rsidP="00AD278E">
      <w:pPr>
        <w:pStyle w:val="Content"/>
      </w:pPr>
    </w:p>
    <w:p w14:paraId="47869573" w14:textId="6D289462" w:rsidR="00AD278E" w:rsidRDefault="00AD278E" w:rsidP="00AD278E">
      <w:pPr>
        <w:pStyle w:val="Content"/>
      </w:pPr>
      <w:r w:rsidRPr="00014D15">
        <w:rPr>
          <w:b/>
          <w:bCs/>
        </w:rPr>
        <w:t>Mac</w:t>
      </w:r>
      <w:r>
        <w:t>:</w:t>
      </w:r>
    </w:p>
    <w:p w14:paraId="554FB189" w14:textId="77777777" w:rsidR="00014D15" w:rsidRDefault="00014D15" w:rsidP="00014D15">
      <w:pPr>
        <w:pStyle w:val="Content"/>
        <w:numPr>
          <w:ilvl w:val="0"/>
          <w:numId w:val="13"/>
        </w:numPr>
      </w:pPr>
      <w:r>
        <w:t>Download the zip and extract the folder DEY_ABHIK</w:t>
      </w:r>
    </w:p>
    <w:p w14:paraId="6D5AC502" w14:textId="77777777" w:rsidR="00014D15" w:rsidRDefault="00014D15" w:rsidP="00014D15">
      <w:pPr>
        <w:pStyle w:val="Content"/>
        <w:numPr>
          <w:ilvl w:val="0"/>
          <w:numId w:val="13"/>
        </w:numPr>
      </w:pPr>
      <w:r>
        <w:t>Open terminal and navigate to the folder DEY_ABHIK</w:t>
      </w:r>
    </w:p>
    <w:p w14:paraId="4E44E1AD" w14:textId="77777777" w:rsidR="00014D15" w:rsidRDefault="00014D15" w:rsidP="00014D15">
      <w:pPr>
        <w:pStyle w:val="Content"/>
        <w:numPr>
          <w:ilvl w:val="0"/>
          <w:numId w:val="13"/>
        </w:numPr>
      </w:pPr>
      <w:r>
        <w:t>Run the below command in the terminal to compile the file</w:t>
      </w:r>
    </w:p>
    <w:p w14:paraId="43927EBE" w14:textId="34C4856F" w:rsidR="00014D15" w:rsidRPr="00AD278E" w:rsidRDefault="00014D15" w:rsidP="00014D15">
      <w:pPr>
        <w:pStyle w:val="Content"/>
        <w:ind w:left="720"/>
        <w:rPr>
          <w:b/>
          <w:bCs/>
        </w:rPr>
      </w:pPr>
      <w:r w:rsidRPr="00AD278E">
        <w:rPr>
          <w:b/>
          <w:bCs/>
        </w:rPr>
        <w:t xml:space="preserve">g++ -o main </w:t>
      </w:r>
      <w:r w:rsidR="00BC502F">
        <w:rPr>
          <w:b/>
          <w:bCs/>
        </w:rPr>
        <w:t>dey_abhik</w:t>
      </w:r>
      <w:r w:rsidRPr="00AD278E">
        <w:rPr>
          <w:b/>
          <w:bCs/>
        </w:rPr>
        <w:t>.cpp</w:t>
      </w:r>
      <w:r>
        <w:rPr>
          <w:b/>
          <w:bCs/>
        </w:rPr>
        <w:t xml:space="preserve"> </w:t>
      </w:r>
      <w:r w:rsidRPr="00014D15">
        <w:rPr>
          <w:b/>
          <w:bCs/>
        </w:rPr>
        <w:t>-std=c++11</w:t>
      </w:r>
    </w:p>
    <w:p w14:paraId="66151125" w14:textId="77777777" w:rsidR="00014D15" w:rsidRPr="00AD278E" w:rsidRDefault="00014D15" w:rsidP="00014D15">
      <w:pPr>
        <w:pStyle w:val="Content"/>
        <w:ind w:left="720"/>
      </w:pPr>
      <w:r>
        <w:t>A file with the name “main” will be generated in the folder</w:t>
      </w:r>
    </w:p>
    <w:p w14:paraId="513F9547" w14:textId="77777777" w:rsidR="00014D15" w:rsidRDefault="00014D15" w:rsidP="00014D15">
      <w:pPr>
        <w:pStyle w:val="Content"/>
        <w:numPr>
          <w:ilvl w:val="0"/>
          <w:numId w:val="13"/>
        </w:numPr>
      </w:pPr>
      <w:r>
        <w:t>Run the below command in the terminal to execute the file</w:t>
      </w:r>
    </w:p>
    <w:p w14:paraId="0F4EA0A9" w14:textId="08BE6A3D" w:rsidR="00014D15" w:rsidRDefault="00014D15" w:rsidP="00014D15">
      <w:pPr>
        <w:pStyle w:val="Content"/>
        <w:ind w:left="720"/>
      </w:pPr>
      <w:proofErr w:type="gramStart"/>
      <w:r>
        <w:t>./</w:t>
      </w:r>
      <w:proofErr w:type="gramEnd"/>
      <w:r>
        <w:t>main</w:t>
      </w:r>
    </w:p>
    <w:p w14:paraId="7A568A9C" w14:textId="65108472" w:rsidR="00014D15" w:rsidRDefault="00014D15" w:rsidP="00014D15">
      <w:pPr>
        <w:pStyle w:val="Content"/>
      </w:pPr>
    </w:p>
    <w:p w14:paraId="45B5FA55" w14:textId="7DD1D8FF" w:rsidR="00014D15" w:rsidRDefault="00014D15" w:rsidP="00014D15">
      <w:pPr>
        <w:pStyle w:val="Content"/>
      </w:pPr>
      <w:r w:rsidRPr="00014D15">
        <w:rPr>
          <w:b/>
          <w:bCs/>
        </w:rPr>
        <w:t>Windows</w:t>
      </w:r>
      <w:r>
        <w:t>:</w:t>
      </w:r>
    </w:p>
    <w:p w14:paraId="75D40C74" w14:textId="77777777" w:rsidR="00014D15" w:rsidRDefault="00014D15" w:rsidP="00014D15">
      <w:pPr>
        <w:pStyle w:val="Content"/>
        <w:numPr>
          <w:ilvl w:val="0"/>
          <w:numId w:val="14"/>
        </w:numPr>
      </w:pPr>
      <w:r>
        <w:t>Download the zip and extract the folder DEY_ABHIK</w:t>
      </w:r>
    </w:p>
    <w:p w14:paraId="767EABD7" w14:textId="7B562E1F" w:rsidR="00014D15" w:rsidRDefault="00014D15" w:rsidP="00014D15">
      <w:pPr>
        <w:pStyle w:val="Content"/>
        <w:numPr>
          <w:ilvl w:val="0"/>
          <w:numId w:val="14"/>
        </w:numPr>
      </w:pPr>
      <w:r>
        <w:t xml:space="preserve">Open the file </w:t>
      </w:r>
      <w:r w:rsidR="00B303E4">
        <w:rPr>
          <w:b/>
          <w:bCs/>
        </w:rPr>
        <w:t>dey_abhik</w:t>
      </w:r>
      <w:r w:rsidR="00B303E4" w:rsidRPr="00AD278E">
        <w:rPr>
          <w:b/>
          <w:bCs/>
        </w:rPr>
        <w:t>.cpp</w:t>
      </w:r>
      <w:r w:rsidR="00B303E4">
        <w:rPr>
          <w:b/>
          <w:bCs/>
        </w:rPr>
        <w:t xml:space="preserve"> </w:t>
      </w:r>
      <w:bookmarkStart w:id="12" w:name="_GoBack"/>
      <w:bookmarkEnd w:id="12"/>
      <w:r>
        <w:t>in a C++ IDE like Microsoft Visual Studio</w:t>
      </w:r>
    </w:p>
    <w:p w14:paraId="599AD9B8" w14:textId="4ADBC284" w:rsidR="00014D15" w:rsidRDefault="00014D15" w:rsidP="00014D15">
      <w:pPr>
        <w:pStyle w:val="Content"/>
        <w:numPr>
          <w:ilvl w:val="0"/>
          <w:numId w:val="14"/>
        </w:numPr>
      </w:pPr>
      <w:r>
        <w:t>Compile and Run the program according to IDE’s feature.</w:t>
      </w:r>
    </w:p>
    <w:p w14:paraId="48D1523C" w14:textId="737F26C4" w:rsidR="00014D15" w:rsidRDefault="00014D15" w:rsidP="00014D15">
      <w:pPr>
        <w:pStyle w:val="Content"/>
        <w:ind w:left="720"/>
      </w:pPr>
    </w:p>
    <w:p w14:paraId="656BC4DD" w14:textId="77777777" w:rsidR="00AD278E" w:rsidRDefault="00AD278E" w:rsidP="00AD278E">
      <w:pPr>
        <w:pStyle w:val="Content"/>
      </w:pPr>
    </w:p>
    <w:p w14:paraId="2E031641" w14:textId="16844C48" w:rsidR="0006019D" w:rsidRDefault="0006019D" w:rsidP="0006019D">
      <w:pPr>
        <w:pStyle w:val="Content"/>
      </w:pPr>
    </w:p>
    <w:p w14:paraId="73C2F750" w14:textId="77777777" w:rsidR="0006019D" w:rsidRPr="00F343BC" w:rsidRDefault="0006019D" w:rsidP="0006019D">
      <w:pPr>
        <w:pStyle w:val="Content"/>
      </w:pPr>
    </w:p>
    <w:p w14:paraId="698B1BFB" w14:textId="5DAE4D1C" w:rsidR="00004200" w:rsidRPr="00F343BC" w:rsidRDefault="00004200" w:rsidP="00F343BC">
      <w:pPr>
        <w:pStyle w:val="Content"/>
        <w:rPr>
          <w:rFonts w:ascii="Calibri Light" w:hAnsi="Calibri Light" w:cs="Calibri Light"/>
        </w:rPr>
      </w:pPr>
    </w:p>
    <w:sectPr w:rsidR="00004200" w:rsidRPr="00F343BC" w:rsidSect="00B66D07">
      <w:headerReference w:type="default" r:id="rId9"/>
      <w:footerReference w:type="default" r:id="rId10"/>
      <w:pgSz w:w="12240" w:h="15840"/>
      <w:pgMar w:top="720" w:right="900" w:bottom="720" w:left="99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D49AB" w14:textId="77777777" w:rsidR="00CA796D" w:rsidRDefault="00CA796D">
      <w:r>
        <w:separator/>
      </w:r>
    </w:p>
    <w:p w14:paraId="0EFFD5D4" w14:textId="77777777" w:rsidR="00CA796D" w:rsidRDefault="00CA796D"/>
  </w:endnote>
  <w:endnote w:type="continuationSeparator" w:id="0">
    <w:p w14:paraId="2698440D" w14:textId="77777777" w:rsidR="00CA796D" w:rsidRDefault="00CA796D">
      <w:r>
        <w:continuationSeparator/>
      </w:r>
    </w:p>
    <w:p w14:paraId="3A776716" w14:textId="77777777" w:rsidR="00CA796D" w:rsidRDefault="00CA79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CF1E6" w14:textId="77777777" w:rsidR="00B66D07" w:rsidRDefault="00B66D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F8C836" w14:textId="77777777" w:rsidR="00B66D07" w:rsidRDefault="00B66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280F2" w14:textId="77777777" w:rsidR="00CA796D" w:rsidRDefault="00CA796D">
      <w:r>
        <w:separator/>
      </w:r>
    </w:p>
    <w:p w14:paraId="0B3979CB" w14:textId="77777777" w:rsidR="00CA796D" w:rsidRDefault="00CA796D"/>
  </w:footnote>
  <w:footnote w:type="continuationSeparator" w:id="0">
    <w:p w14:paraId="63815AE4" w14:textId="77777777" w:rsidR="00CA796D" w:rsidRDefault="00CA796D">
      <w:r>
        <w:continuationSeparator/>
      </w:r>
    </w:p>
    <w:p w14:paraId="7488B70A" w14:textId="77777777" w:rsidR="00CA796D" w:rsidRDefault="00CA79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B66D07" w14:paraId="66DD4B58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16B27A8" w14:textId="77777777" w:rsidR="00B66D07" w:rsidRDefault="00B66D07">
          <w:pPr>
            <w:pStyle w:val="Header"/>
          </w:pPr>
        </w:p>
      </w:tc>
    </w:tr>
  </w:tbl>
  <w:p w14:paraId="52A05DB6" w14:textId="77777777" w:rsidR="00B66D07" w:rsidRDefault="00B66D07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1E5F"/>
    <w:multiLevelType w:val="hybridMultilevel"/>
    <w:tmpl w:val="BC9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3CC1"/>
    <w:multiLevelType w:val="hybridMultilevel"/>
    <w:tmpl w:val="FB78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621"/>
    <w:multiLevelType w:val="hybridMultilevel"/>
    <w:tmpl w:val="56A423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267A"/>
    <w:multiLevelType w:val="hybridMultilevel"/>
    <w:tmpl w:val="E2381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0654"/>
    <w:multiLevelType w:val="hybridMultilevel"/>
    <w:tmpl w:val="D2769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76630"/>
    <w:multiLevelType w:val="hybridMultilevel"/>
    <w:tmpl w:val="5F6648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6D08"/>
    <w:multiLevelType w:val="hybridMultilevel"/>
    <w:tmpl w:val="12E41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C7E8B"/>
    <w:multiLevelType w:val="hybridMultilevel"/>
    <w:tmpl w:val="DABAB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511288"/>
    <w:multiLevelType w:val="hybridMultilevel"/>
    <w:tmpl w:val="974CA7C4"/>
    <w:lvl w:ilvl="0" w:tplc="9D42545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D1CA1"/>
    <w:multiLevelType w:val="hybridMultilevel"/>
    <w:tmpl w:val="77DC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50BF7"/>
    <w:multiLevelType w:val="hybridMultilevel"/>
    <w:tmpl w:val="E2381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E11E8"/>
    <w:multiLevelType w:val="hybridMultilevel"/>
    <w:tmpl w:val="6A941F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FE2C7A"/>
    <w:multiLevelType w:val="hybridMultilevel"/>
    <w:tmpl w:val="29924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06A66"/>
    <w:multiLevelType w:val="hybridMultilevel"/>
    <w:tmpl w:val="6C625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13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6E"/>
    <w:rsid w:val="00001D47"/>
    <w:rsid w:val="00004200"/>
    <w:rsid w:val="00014D15"/>
    <w:rsid w:val="0002482E"/>
    <w:rsid w:val="00036893"/>
    <w:rsid w:val="00050324"/>
    <w:rsid w:val="0006019D"/>
    <w:rsid w:val="000966A9"/>
    <w:rsid w:val="000A0150"/>
    <w:rsid w:val="000B103B"/>
    <w:rsid w:val="000E0DAA"/>
    <w:rsid w:val="000E63C9"/>
    <w:rsid w:val="00130E9D"/>
    <w:rsid w:val="00150A6D"/>
    <w:rsid w:val="0018574C"/>
    <w:rsid w:val="00185B35"/>
    <w:rsid w:val="00187860"/>
    <w:rsid w:val="001F2BC8"/>
    <w:rsid w:val="001F5F6B"/>
    <w:rsid w:val="00243EBC"/>
    <w:rsid w:val="00246A35"/>
    <w:rsid w:val="00284348"/>
    <w:rsid w:val="002C3F7F"/>
    <w:rsid w:val="002F51F5"/>
    <w:rsid w:val="00312137"/>
    <w:rsid w:val="00330359"/>
    <w:rsid w:val="0033762F"/>
    <w:rsid w:val="00366C7E"/>
    <w:rsid w:val="00384EA3"/>
    <w:rsid w:val="003A39A1"/>
    <w:rsid w:val="003C00C6"/>
    <w:rsid w:val="003C2191"/>
    <w:rsid w:val="003D3863"/>
    <w:rsid w:val="004110DE"/>
    <w:rsid w:val="0044085A"/>
    <w:rsid w:val="004B21A5"/>
    <w:rsid w:val="004C240F"/>
    <w:rsid w:val="005037F0"/>
    <w:rsid w:val="00516A86"/>
    <w:rsid w:val="00525F50"/>
    <w:rsid w:val="005275F6"/>
    <w:rsid w:val="00546743"/>
    <w:rsid w:val="00556060"/>
    <w:rsid w:val="00562C65"/>
    <w:rsid w:val="00572102"/>
    <w:rsid w:val="00581D1A"/>
    <w:rsid w:val="00591503"/>
    <w:rsid w:val="005F1BB0"/>
    <w:rsid w:val="00656C4D"/>
    <w:rsid w:val="006A26A0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5B6E"/>
    <w:rsid w:val="00916B16"/>
    <w:rsid w:val="009173B9"/>
    <w:rsid w:val="0093335D"/>
    <w:rsid w:val="0093613E"/>
    <w:rsid w:val="00943026"/>
    <w:rsid w:val="00966B81"/>
    <w:rsid w:val="009C7720"/>
    <w:rsid w:val="00A2388B"/>
    <w:rsid w:val="00A23AFA"/>
    <w:rsid w:val="00A31B3E"/>
    <w:rsid w:val="00A532F3"/>
    <w:rsid w:val="00A847FF"/>
    <w:rsid w:val="00A8489E"/>
    <w:rsid w:val="00AC29F3"/>
    <w:rsid w:val="00AD278E"/>
    <w:rsid w:val="00B167D3"/>
    <w:rsid w:val="00B231E5"/>
    <w:rsid w:val="00B303E4"/>
    <w:rsid w:val="00B66D07"/>
    <w:rsid w:val="00BB3A8C"/>
    <w:rsid w:val="00BC502F"/>
    <w:rsid w:val="00BD08BF"/>
    <w:rsid w:val="00C02B87"/>
    <w:rsid w:val="00C4086D"/>
    <w:rsid w:val="00CA0427"/>
    <w:rsid w:val="00CA1896"/>
    <w:rsid w:val="00CA796D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E34C8"/>
    <w:rsid w:val="00DF027C"/>
    <w:rsid w:val="00E00A32"/>
    <w:rsid w:val="00E22ACD"/>
    <w:rsid w:val="00E543E4"/>
    <w:rsid w:val="00E620B0"/>
    <w:rsid w:val="00E81B40"/>
    <w:rsid w:val="00EF555B"/>
    <w:rsid w:val="00F027BB"/>
    <w:rsid w:val="00F11DCF"/>
    <w:rsid w:val="00F162EA"/>
    <w:rsid w:val="00F343BC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3430B"/>
  <w15:docId w15:val="{0682F6D9-FFB5-4AA3-9027-1A201071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A847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966A9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C3F7F"/>
    <w:pPr>
      <w:tabs>
        <w:tab w:val="right" w:leader="dot" w:pos="10260"/>
        <w:tab w:val="left" w:pos="10350"/>
      </w:tabs>
      <w:spacing w:after="100"/>
    </w:pPr>
    <w:rPr>
      <w:rFonts w:asciiTheme="majorHAnsi" w:hAnsiTheme="majorHAnsi" w:cstheme="majorHAnsi"/>
      <w:noProof/>
    </w:rPr>
  </w:style>
  <w:style w:type="character" w:styleId="Hyperlink">
    <w:name w:val="Hyperlink"/>
    <w:basedOn w:val="DefaultParagraphFont"/>
    <w:uiPriority w:val="99"/>
    <w:unhideWhenUsed/>
    <w:rsid w:val="000966A9"/>
    <w:rPr>
      <w:color w:val="3592C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C3F7F"/>
    <w:pPr>
      <w:tabs>
        <w:tab w:val="right" w:leader="dot" w:pos="10260"/>
      </w:tabs>
      <w:spacing w:after="100"/>
      <w:ind w:left="280"/>
    </w:pPr>
  </w:style>
  <w:style w:type="paragraph" w:styleId="ListParagraph">
    <w:name w:val="List Paragraph"/>
    <w:basedOn w:val="Normal"/>
    <w:uiPriority w:val="34"/>
    <w:unhideWhenUsed/>
    <w:qFormat/>
    <w:rsid w:val="00E543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A847FF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2C3F7F"/>
    <w:pPr>
      <w:tabs>
        <w:tab w:val="right" w:leader="dot" w:pos="10260"/>
      </w:tabs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10CE662C1B4DB4BD57AB4135861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87CE9-12C7-43CA-A5EC-BB45829B65B1}"/>
      </w:docPartPr>
      <w:docPartBody>
        <w:p w:rsidR="001E7701" w:rsidRDefault="00C65E79">
          <w:pPr>
            <w:pStyle w:val="4510CE662C1B4DB4BD57AB4135861CF8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28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0C864AE1D154A838BA123BFE883A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958D5-E705-49E8-95C5-78B01FB780F9}"/>
      </w:docPartPr>
      <w:docPartBody>
        <w:p w:rsidR="001E7701" w:rsidRDefault="00C65E79">
          <w:pPr>
            <w:pStyle w:val="C0C864AE1D154A838BA123BFE883ACF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79"/>
    <w:rsid w:val="001E7701"/>
    <w:rsid w:val="003866BE"/>
    <w:rsid w:val="007D2C48"/>
    <w:rsid w:val="00C6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4510CE662C1B4DB4BD57AB4135861CF8">
    <w:name w:val="4510CE662C1B4DB4BD57AB4135861CF8"/>
  </w:style>
  <w:style w:type="paragraph" w:customStyle="1" w:styleId="4A21141E85CC44FCA1DE4183B8FF84DE">
    <w:name w:val="4A21141E85CC44FCA1DE4183B8FF84DE"/>
  </w:style>
  <w:style w:type="paragraph" w:customStyle="1" w:styleId="C0C864AE1D154A838BA123BFE883ACF6">
    <w:name w:val="C0C864AE1D154A838BA123BFE883ACF6"/>
  </w:style>
  <w:style w:type="paragraph" w:customStyle="1" w:styleId="190FE93D633649FA805FD051BF9ED12E">
    <w:name w:val="190FE93D633649FA805FD051BF9ED12E"/>
  </w:style>
  <w:style w:type="paragraph" w:customStyle="1" w:styleId="CA88893384BA46AFB52B0323F86E143F">
    <w:name w:val="CA88893384BA46AFB52B0323F86E143F"/>
  </w:style>
  <w:style w:type="paragraph" w:customStyle="1" w:styleId="439B23DCECF4488DACDC6B9E667397E6">
    <w:name w:val="439B23DCECF4488DACDC6B9E667397E6"/>
  </w:style>
  <w:style w:type="paragraph" w:customStyle="1" w:styleId="E693C50E52E640728DEDD75319DFA5A4">
    <w:name w:val="E693C50E52E640728DEDD75319DFA5A4"/>
  </w:style>
  <w:style w:type="paragraph" w:customStyle="1" w:styleId="4B05E06D1D674C8D93438FED36BE6766">
    <w:name w:val="4B05E06D1D674C8D93438FED36BE6766"/>
  </w:style>
  <w:style w:type="paragraph" w:customStyle="1" w:styleId="3A1567B8BE764B8BADFCEE170AEFCDD3">
    <w:name w:val="3A1567B8BE764B8BADFCEE170AEFCDD3"/>
    <w:rsid w:val="001E7701"/>
  </w:style>
  <w:style w:type="paragraph" w:customStyle="1" w:styleId="D3396C291766401FBA8F068C50AF23C4">
    <w:name w:val="D3396C291766401FBA8F068C50AF23C4"/>
    <w:rsid w:val="001E7701"/>
  </w:style>
  <w:style w:type="paragraph" w:customStyle="1" w:styleId="10C65DDA384F4763B05DE5AFE9871C19">
    <w:name w:val="10C65DDA384F4763B05DE5AFE9871C19"/>
    <w:rsid w:val="001E77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Abhik Kumar Dey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48F0CF-F4F8-4A57-B9AE-9C6C3FFF5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620</TotalTime>
  <Pages>9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Abhik Dey</dc:creator>
  <cp:keywords/>
  <cp:lastModifiedBy>Abhik Dey</cp:lastModifiedBy>
  <cp:revision>9</cp:revision>
  <cp:lastPrinted>2006-08-01T17:47:00Z</cp:lastPrinted>
  <dcterms:created xsi:type="dcterms:W3CDTF">2020-02-28T20:18:00Z</dcterms:created>
  <dcterms:modified xsi:type="dcterms:W3CDTF">2020-02-29T06:47:00Z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